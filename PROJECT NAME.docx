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FD740C">
        <w:trPr>
          <w:trHeight w:val="2880"/>
          <w:jc w:val="center"/>
        </w:trPr>
        <w:tc>
          <w:tcPr>
            <w:tcW w:w="5000" w:type="pct"/>
          </w:tcPr>
          <w:p w:rsidR="00FD740C" w:rsidRDefault="00A128F3" w:rsidP="00FD74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eastAsia="en-US"/>
              </w:rPr>
              <w:drawing>
                <wp:inline distT="0" distB="0" distL="0" distR="0">
                  <wp:extent cx="1590675" cy="1973883"/>
                  <wp:effectExtent l="0" t="0" r="0" b="0"/>
                  <wp:docPr id="1" name="Picture 1" descr="D:\Users\Mohandas\AppData\Local\Microsoft\Windows\Temporary Internet Files\Content.Outlook\O8ZW7CZ1\compan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Mohandas\AppData\Local\Microsoft\Windows\Temporary Internet Files\Content.Outlook\O8ZW7CZ1\compan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973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0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7F56F0F80B784821BA8E7AFA9291F01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D740C" w:rsidRDefault="00900B7F" w:rsidP="00900B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&lt;PROJECT NAME&gt;</w:t>
                </w:r>
              </w:p>
            </w:tc>
          </w:sdtContent>
        </w:sdt>
      </w:tr>
      <w:tr w:rsidR="00FD740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CC4B5F63AF5344488903F401D0A4403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D740C" w:rsidRDefault="00900B7F" w:rsidP="00900B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&lt;DOCUMENT TITLE&gt;</w:t>
                </w:r>
              </w:p>
            </w:tc>
          </w:sdtContent>
        </w:sdt>
      </w:tr>
      <w:tr w:rsidR="00FD740C">
        <w:trPr>
          <w:trHeight w:val="360"/>
          <w:jc w:val="center"/>
        </w:trPr>
        <w:tc>
          <w:tcPr>
            <w:tcW w:w="5000" w:type="pct"/>
            <w:vAlign w:val="center"/>
          </w:tcPr>
          <w:p w:rsidR="00FD740C" w:rsidRDefault="00FD740C">
            <w:pPr>
              <w:pStyle w:val="NoSpacing"/>
              <w:jc w:val="center"/>
            </w:pPr>
          </w:p>
          <w:p w:rsidR="007A2572" w:rsidRDefault="007A2572">
            <w:pPr>
              <w:pStyle w:val="NoSpacing"/>
              <w:jc w:val="center"/>
            </w:pPr>
          </w:p>
          <w:p w:rsidR="009571EA" w:rsidRDefault="009571EA" w:rsidP="009571E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Document Issue Status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1440"/>
              <w:gridCol w:w="1800"/>
              <w:gridCol w:w="1260"/>
              <w:gridCol w:w="1710"/>
              <w:gridCol w:w="1435"/>
            </w:tblGrid>
            <w:tr w:rsidR="009571EA" w:rsidTr="00016224">
              <w:tc>
                <w:tcPr>
                  <w:tcW w:w="1705" w:type="dxa"/>
                </w:tcPr>
                <w:p w:rsidR="009571EA" w:rsidRPr="00BF0E1E" w:rsidRDefault="009571EA" w:rsidP="00016224">
                  <w:pPr>
                    <w:pStyle w:val="NoSpacing"/>
                  </w:pPr>
                  <w:r w:rsidRPr="00BF0E1E">
                    <w:t xml:space="preserve">Document ID  </w:t>
                  </w:r>
                </w:p>
              </w:tc>
              <w:tc>
                <w:tcPr>
                  <w:tcW w:w="7645" w:type="dxa"/>
                  <w:gridSpan w:val="5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9571EA" w:rsidTr="00016224">
              <w:tc>
                <w:tcPr>
                  <w:tcW w:w="1705" w:type="dxa"/>
                </w:tcPr>
                <w:p w:rsidR="009571EA" w:rsidRPr="00BF0E1E" w:rsidRDefault="009571EA" w:rsidP="00016224">
                  <w:pPr>
                    <w:pStyle w:val="NoSpacing"/>
                  </w:pPr>
                  <w:r w:rsidRPr="00BF0E1E">
                    <w:t>Document Name</w:t>
                  </w:r>
                </w:p>
              </w:tc>
              <w:tc>
                <w:tcPr>
                  <w:tcW w:w="7645" w:type="dxa"/>
                  <w:gridSpan w:val="5"/>
                </w:tcPr>
                <w:p w:rsidR="009571EA" w:rsidRPr="00960791" w:rsidRDefault="009571EA" w:rsidP="00016224">
                  <w:pPr>
                    <w:pStyle w:val="NoSpacing"/>
                  </w:pPr>
                </w:p>
              </w:tc>
            </w:tr>
            <w:tr w:rsidR="009571EA" w:rsidTr="00016224">
              <w:tc>
                <w:tcPr>
                  <w:tcW w:w="1705" w:type="dxa"/>
                  <w:tcBorders>
                    <w:bottom w:val="single" w:sz="4" w:space="0" w:color="000000" w:themeColor="text1"/>
                  </w:tcBorders>
                </w:tcPr>
                <w:p w:rsidR="009571EA" w:rsidRPr="00BF0E1E" w:rsidRDefault="009571EA" w:rsidP="00016224">
                  <w:pPr>
                    <w:pStyle w:val="NoSpacing"/>
                  </w:pPr>
                  <w:r w:rsidRPr="00BF0E1E">
                    <w:t>Latest Version</w:t>
                  </w:r>
                </w:p>
              </w:tc>
              <w:tc>
                <w:tcPr>
                  <w:tcW w:w="7645" w:type="dxa"/>
                  <w:gridSpan w:val="5"/>
                  <w:tcBorders>
                    <w:bottom w:val="single" w:sz="4" w:space="0" w:color="000000" w:themeColor="text1"/>
                  </w:tcBorders>
                </w:tcPr>
                <w:p w:rsidR="009571EA" w:rsidRPr="00960791" w:rsidRDefault="009571EA" w:rsidP="00016224">
                  <w:pPr>
                    <w:pStyle w:val="NoSpacing"/>
                  </w:pPr>
                </w:p>
              </w:tc>
            </w:tr>
            <w:tr w:rsidR="009571EA" w:rsidRPr="00BF0E1E" w:rsidTr="00016224">
              <w:trPr>
                <w:trHeight w:val="278"/>
              </w:trPr>
              <w:tc>
                <w:tcPr>
                  <w:tcW w:w="1705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Created By</w:t>
                  </w:r>
                </w:p>
              </w:tc>
              <w:tc>
                <w:tcPr>
                  <w:tcW w:w="1440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Created Date</w:t>
                  </w:r>
                </w:p>
              </w:tc>
              <w:tc>
                <w:tcPr>
                  <w:tcW w:w="1800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Reviewed By</w:t>
                  </w:r>
                </w:p>
              </w:tc>
              <w:tc>
                <w:tcPr>
                  <w:tcW w:w="1260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Reviewed  Date</w:t>
                  </w:r>
                </w:p>
              </w:tc>
              <w:tc>
                <w:tcPr>
                  <w:tcW w:w="1710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b/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Approved By</w:t>
                  </w:r>
                </w:p>
              </w:tc>
              <w:tc>
                <w:tcPr>
                  <w:tcW w:w="1435" w:type="dxa"/>
                  <w:shd w:val="clear" w:color="auto" w:fill="17365D" w:themeFill="text2" w:themeFillShade="BF"/>
                </w:tcPr>
                <w:p w:rsidR="009571EA" w:rsidRPr="00BF0E1E" w:rsidRDefault="009571EA" w:rsidP="00016224">
                  <w:pPr>
                    <w:pStyle w:val="NoSpacing"/>
                    <w:rPr>
                      <w:b/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Approved Date</w:t>
                  </w:r>
                </w:p>
              </w:tc>
            </w:tr>
            <w:tr w:rsidR="009571EA" w:rsidTr="00016224">
              <w:tc>
                <w:tcPr>
                  <w:tcW w:w="1705" w:type="dxa"/>
                </w:tcPr>
                <w:p w:rsidR="009571EA" w:rsidRDefault="009571EA" w:rsidP="00016224">
                  <w:pPr>
                    <w:pStyle w:val="NoSpacing"/>
                  </w:pPr>
                </w:p>
              </w:tc>
              <w:tc>
                <w:tcPr>
                  <w:tcW w:w="1440" w:type="dxa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800" w:type="dxa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710" w:type="dxa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35" w:type="dxa"/>
                </w:tcPr>
                <w:p w:rsidR="009571EA" w:rsidRDefault="009571EA" w:rsidP="00016224">
                  <w:pPr>
                    <w:pStyle w:val="NoSpacing"/>
                    <w:rPr>
                      <w:b/>
                    </w:rPr>
                  </w:pPr>
                </w:p>
              </w:tc>
            </w:tr>
          </w:tbl>
          <w:p w:rsidR="007A2572" w:rsidRDefault="007A2572">
            <w:pPr>
              <w:pStyle w:val="NoSpacing"/>
              <w:jc w:val="center"/>
            </w:pPr>
          </w:p>
          <w:p w:rsidR="007A2572" w:rsidRDefault="007A2572">
            <w:pPr>
              <w:pStyle w:val="NoSpacing"/>
              <w:jc w:val="center"/>
            </w:pPr>
          </w:p>
        </w:tc>
      </w:tr>
    </w:tbl>
    <w:p w:rsidR="00FD740C" w:rsidRPr="007A2572" w:rsidRDefault="007A2572" w:rsidP="007A2572">
      <w:pPr>
        <w:pStyle w:val="NoSpacing"/>
        <w:rPr>
          <w:b/>
        </w:rPr>
      </w:pPr>
      <w:r w:rsidRPr="007A2572">
        <w:rPr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918"/>
        <w:gridCol w:w="1440"/>
        <w:gridCol w:w="1350"/>
        <w:gridCol w:w="5868"/>
      </w:tblGrid>
      <w:tr w:rsidR="007A2572" w:rsidRPr="007A2572" w:rsidTr="007A2572">
        <w:tc>
          <w:tcPr>
            <w:tcW w:w="918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Version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Author</w:t>
            </w:r>
          </w:p>
        </w:tc>
        <w:tc>
          <w:tcPr>
            <w:tcW w:w="1350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Date</w:t>
            </w:r>
          </w:p>
        </w:tc>
        <w:tc>
          <w:tcPr>
            <w:tcW w:w="5868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Remarks</w:t>
            </w:r>
          </w:p>
        </w:tc>
      </w:tr>
      <w:tr w:rsidR="007A2572" w:rsidTr="007A2572">
        <w:tc>
          <w:tcPr>
            <w:tcW w:w="918" w:type="dxa"/>
          </w:tcPr>
          <w:p w:rsidR="007A2572" w:rsidRDefault="007142C6">
            <w:r>
              <w:t>1.0</w:t>
            </w:r>
          </w:p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Default="007A2572"/>
        </w:tc>
        <w:tc>
          <w:tcPr>
            <w:tcW w:w="5868" w:type="dxa"/>
          </w:tcPr>
          <w:p w:rsidR="007A2572" w:rsidRDefault="007142C6">
            <w:r>
              <w:t>Created</w:t>
            </w:r>
          </w:p>
        </w:tc>
      </w:tr>
      <w:tr w:rsidR="007A2572" w:rsidTr="007A2572">
        <w:tc>
          <w:tcPr>
            <w:tcW w:w="918" w:type="dxa"/>
          </w:tcPr>
          <w:p w:rsidR="007A2572" w:rsidRDefault="007A2572"/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Default="007A2572"/>
        </w:tc>
        <w:tc>
          <w:tcPr>
            <w:tcW w:w="5868" w:type="dxa"/>
          </w:tcPr>
          <w:p w:rsidR="007A2572" w:rsidRDefault="007A2572"/>
        </w:tc>
      </w:tr>
      <w:tr w:rsidR="007A2572" w:rsidTr="007A2572">
        <w:tc>
          <w:tcPr>
            <w:tcW w:w="918" w:type="dxa"/>
          </w:tcPr>
          <w:p w:rsidR="007A2572" w:rsidRDefault="007A2572"/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Default="007A2572"/>
        </w:tc>
        <w:tc>
          <w:tcPr>
            <w:tcW w:w="5868" w:type="dxa"/>
          </w:tcPr>
          <w:p w:rsidR="007A2572" w:rsidRDefault="007A2572"/>
        </w:tc>
      </w:tr>
    </w:tbl>
    <w:p w:rsidR="00FD740C" w:rsidRDefault="00FD740C"/>
    <w:p w:rsidR="007A2572" w:rsidRDefault="007A2572"/>
    <w:p w:rsidR="007A2572" w:rsidRDefault="007A2572"/>
    <w:p w:rsidR="00EF02A6" w:rsidRDefault="00EF02A6" w:rsidP="00EF02A6"/>
    <w:p w:rsidR="00900B7F" w:rsidRDefault="00900B7F" w:rsidP="00EF02A6"/>
    <w:p w:rsidR="00EF02A6" w:rsidRDefault="00EF02A6" w:rsidP="00EF02A6"/>
    <w:p w:rsidR="00EF02A6" w:rsidRDefault="00EF02A6" w:rsidP="00EF02A6"/>
    <w:p w:rsidR="00D14480" w:rsidRDefault="00D14480"/>
    <w:p w:rsidR="0070382A" w:rsidRDefault="0070382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6923546"/>
        <w:docPartObj>
          <w:docPartGallery w:val="Table of Contents"/>
          <w:docPartUnique/>
        </w:docPartObj>
      </w:sdtPr>
      <w:sdtContent>
        <w:p w:rsidR="00423BB0" w:rsidRDefault="00423BB0">
          <w:pPr>
            <w:pStyle w:val="TOCHeading"/>
          </w:pPr>
          <w:r>
            <w:t>Table of Contents</w:t>
          </w:r>
        </w:p>
        <w:p w:rsidR="00813CE6" w:rsidRDefault="007420B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423BB0">
            <w:instrText xml:space="preserve"> TOC \o "1-3" \h \z \u </w:instrText>
          </w:r>
          <w:r>
            <w:fldChar w:fldCharType="separate"/>
          </w:r>
          <w:hyperlink w:anchor="_Toc499799217" w:history="1">
            <w:r w:rsidR="00813CE6" w:rsidRPr="00DB56BE">
              <w:rPr>
                <w:rStyle w:val="Hyperlink"/>
                <w:noProof/>
              </w:rPr>
              <w:t>1</w:t>
            </w:r>
            <w:r w:rsidR="00813CE6">
              <w:rPr>
                <w:noProof/>
                <w:lang w:eastAsia="ja-JP"/>
              </w:rPr>
              <w:tab/>
            </w:r>
            <w:r w:rsidR="00813CE6" w:rsidRPr="00DB56BE">
              <w:rPr>
                <w:rStyle w:val="Hyperlink"/>
                <w:noProof/>
              </w:rPr>
              <w:t>HEADING-1</w:t>
            </w:r>
            <w:r w:rsidR="00813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CE6">
              <w:rPr>
                <w:noProof/>
                <w:webHidden/>
              </w:rPr>
              <w:instrText xml:space="preserve"> PAGEREF _Toc499799217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E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E6" w:rsidRDefault="007420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499799218" w:history="1">
            <w:r w:rsidR="00813CE6" w:rsidRPr="00DB56BE">
              <w:rPr>
                <w:rStyle w:val="Hyperlink"/>
                <w:noProof/>
              </w:rPr>
              <w:t>1.1</w:t>
            </w:r>
            <w:r w:rsidR="00813CE6">
              <w:rPr>
                <w:noProof/>
                <w:lang w:eastAsia="ja-JP"/>
              </w:rPr>
              <w:tab/>
            </w:r>
            <w:r w:rsidR="00813CE6" w:rsidRPr="00DB56BE">
              <w:rPr>
                <w:rStyle w:val="Hyperlink"/>
                <w:noProof/>
              </w:rPr>
              <w:t>HEADING-2</w:t>
            </w:r>
            <w:r w:rsidR="00813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CE6">
              <w:rPr>
                <w:noProof/>
                <w:webHidden/>
              </w:rPr>
              <w:instrText xml:space="preserve"> PAGEREF _Toc499799218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E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E6" w:rsidRDefault="007420B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499799219" w:history="1">
            <w:r w:rsidR="00813CE6" w:rsidRPr="00DB56BE">
              <w:rPr>
                <w:rStyle w:val="Hyperlink"/>
                <w:noProof/>
              </w:rPr>
              <w:t>1.2</w:t>
            </w:r>
            <w:r w:rsidR="00813CE6">
              <w:rPr>
                <w:noProof/>
                <w:lang w:eastAsia="ja-JP"/>
              </w:rPr>
              <w:tab/>
            </w:r>
            <w:r w:rsidR="00813CE6" w:rsidRPr="00DB56BE">
              <w:rPr>
                <w:rStyle w:val="Hyperlink"/>
                <w:noProof/>
              </w:rPr>
              <w:t>HEADING-2</w:t>
            </w:r>
            <w:r w:rsidR="00813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CE6">
              <w:rPr>
                <w:noProof/>
                <w:webHidden/>
              </w:rPr>
              <w:instrText xml:space="preserve"> PAGEREF _Toc499799219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E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E6" w:rsidRDefault="007420B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499799220" w:history="1">
            <w:r w:rsidR="00813CE6" w:rsidRPr="00DB56BE">
              <w:rPr>
                <w:rStyle w:val="Hyperlink"/>
                <w:noProof/>
              </w:rPr>
              <w:t>1.2.1</w:t>
            </w:r>
            <w:r w:rsidR="00813CE6">
              <w:rPr>
                <w:noProof/>
                <w:lang w:eastAsia="ja-JP"/>
              </w:rPr>
              <w:tab/>
            </w:r>
            <w:r w:rsidR="00813CE6" w:rsidRPr="00DB56BE">
              <w:rPr>
                <w:rStyle w:val="Hyperlink"/>
                <w:noProof/>
              </w:rPr>
              <w:t>HEADING-3</w:t>
            </w:r>
            <w:r w:rsidR="00813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CE6">
              <w:rPr>
                <w:noProof/>
                <w:webHidden/>
              </w:rPr>
              <w:instrText xml:space="preserve"> PAGEREF _Toc499799220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E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CE6" w:rsidRDefault="007420B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499799221" w:history="1">
            <w:r w:rsidR="00813CE6" w:rsidRPr="00DB56BE">
              <w:rPr>
                <w:rStyle w:val="Hyperlink"/>
                <w:noProof/>
              </w:rPr>
              <w:t>2</w:t>
            </w:r>
            <w:r w:rsidR="00813CE6">
              <w:rPr>
                <w:noProof/>
                <w:lang w:eastAsia="ja-JP"/>
              </w:rPr>
              <w:tab/>
            </w:r>
            <w:r w:rsidR="00813CE6" w:rsidRPr="00DB56BE">
              <w:rPr>
                <w:rStyle w:val="Hyperlink"/>
                <w:noProof/>
              </w:rPr>
              <w:t>HEADING-1</w:t>
            </w:r>
            <w:r w:rsidR="00813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CE6">
              <w:rPr>
                <w:noProof/>
                <w:webHidden/>
              </w:rPr>
              <w:instrText xml:space="preserve"> PAGEREF _Toc499799221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E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B0" w:rsidRDefault="007420BC">
          <w:r>
            <w:fldChar w:fldCharType="end"/>
          </w:r>
        </w:p>
      </w:sdtContent>
    </w:sdt>
    <w:p w:rsidR="00A232CE" w:rsidRDefault="00423BB0" w:rsidP="00900B7F">
      <w:pPr>
        <w:pStyle w:val="Heading1"/>
        <w:numPr>
          <w:ilvl w:val="0"/>
          <w:numId w:val="1"/>
        </w:numPr>
        <w:spacing w:before="240" w:line="259" w:lineRule="auto"/>
      </w:pPr>
      <w:r>
        <w:br w:type="page"/>
      </w:r>
      <w:bookmarkStart w:id="0" w:name="_Toc499799217"/>
      <w:r w:rsidR="00900B7F">
        <w:lastRenderedPageBreak/>
        <w:t>HEADING-1</w:t>
      </w:r>
      <w:bookmarkEnd w:id="0"/>
    </w:p>
    <w:p w:rsidR="00A232CE" w:rsidRPr="00900B7F" w:rsidRDefault="00900B7F" w:rsidP="00900B7F">
      <w:pPr>
        <w:pStyle w:val="Heading2"/>
        <w:numPr>
          <w:ilvl w:val="1"/>
          <w:numId w:val="1"/>
        </w:numPr>
      </w:pPr>
      <w:bookmarkStart w:id="1" w:name="_Toc499799218"/>
      <w:r w:rsidRPr="00900B7F">
        <w:t>HEADING-2</w:t>
      </w:r>
      <w:bookmarkEnd w:id="1"/>
    </w:p>
    <w:p w:rsidR="00900B7F" w:rsidRDefault="00900B7F" w:rsidP="00900B7F">
      <w:pPr>
        <w:pStyle w:val="Heading2"/>
        <w:numPr>
          <w:ilvl w:val="1"/>
          <w:numId w:val="1"/>
        </w:numPr>
      </w:pPr>
      <w:bookmarkStart w:id="2" w:name="_Toc499799219"/>
      <w:r w:rsidRPr="00900B7F">
        <w:t>HEADING-2</w:t>
      </w:r>
      <w:bookmarkEnd w:id="2"/>
    </w:p>
    <w:p w:rsidR="00900B7F" w:rsidRDefault="00900B7F" w:rsidP="00900B7F">
      <w:pPr>
        <w:pStyle w:val="Heading3"/>
        <w:numPr>
          <w:ilvl w:val="2"/>
          <w:numId w:val="1"/>
        </w:numPr>
      </w:pPr>
      <w:bookmarkStart w:id="3" w:name="_Toc499799220"/>
      <w:r>
        <w:t>HEADING-3</w:t>
      </w:r>
      <w:bookmarkEnd w:id="3"/>
    </w:p>
    <w:p w:rsidR="00900B7F" w:rsidRDefault="00900B7F" w:rsidP="00900B7F">
      <w:pPr>
        <w:pStyle w:val="Heading4"/>
        <w:numPr>
          <w:ilvl w:val="3"/>
          <w:numId w:val="1"/>
        </w:numPr>
      </w:pPr>
      <w:r>
        <w:t>HEADING-4</w:t>
      </w:r>
    </w:p>
    <w:p w:rsidR="00FD74B3" w:rsidRDefault="00FD74B3" w:rsidP="00FD74B3">
      <w:pPr>
        <w:pStyle w:val="Heading5"/>
        <w:numPr>
          <w:ilvl w:val="4"/>
          <w:numId w:val="1"/>
        </w:numPr>
      </w:pPr>
      <w:r>
        <w:t>HEADING-5</w:t>
      </w:r>
    </w:p>
    <w:p w:rsidR="00813CE6" w:rsidRPr="00813CE6" w:rsidRDefault="00813CE6" w:rsidP="00813CE6">
      <w:pPr>
        <w:pStyle w:val="Heading1"/>
        <w:numPr>
          <w:ilvl w:val="0"/>
          <w:numId w:val="1"/>
        </w:numPr>
      </w:pPr>
      <w:bookmarkStart w:id="4" w:name="_Toc499799221"/>
      <w:r>
        <w:t>HEADING-1</w:t>
      </w:r>
      <w:bookmarkEnd w:id="4"/>
    </w:p>
    <w:p w:rsidR="00900B7F" w:rsidRPr="00900B7F" w:rsidRDefault="00900B7F" w:rsidP="00900B7F"/>
    <w:sectPr w:rsidR="00900B7F" w:rsidRPr="00900B7F" w:rsidSect="007A2572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B00" w:rsidRDefault="00235B00" w:rsidP="00177855">
      <w:pPr>
        <w:spacing w:after="0" w:line="240" w:lineRule="auto"/>
      </w:pPr>
      <w:r>
        <w:separator/>
      </w:r>
    </w:p>
  </w:endnote>
  <w:endnote w:type="continuationSeparator" w:id="1">
    <w:p w:rsidR="00235B00" w:rsidRDefault="00235B00" w:rsidP="0017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12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983628" w:rsidTr="0084241E">
      <w:tc>
        <w:tcPr>
          <w:tcW w:w="3192" w:type="dxa"/>
        </w:tcPr>
        <w:p w:rsidR="00983628" w:rsidRDefault="007420BC" w:rsidP="00983628">
          <w:pPr>
            <w:pStyle w:val="Footer"/>
            <w:jc w:val="both"/>
          </w:pPr>
          <w:hyperlink r:id="rId1" w:history="1">
            <w:r w:rsidR="00983628" w:rsidRPr="00CD2B10">
              <w:rPr>
                <w:rStyle w:val="Hyperlink"/>
              </w:rPr>
              <w:t>www.indocosmo.com</w:t>
            </w:r>
          </w:hyperlink>
        </w:p>
      </w:tc>
      <w:tc>
        <w:tcPr>
          <w:tcW w:w="3192" w:type="dxa"/>
        </w:tcPr>
        <w:p w:rsidR="00983628" w:rsidRDefault="00983628" w:rsidP="00983628">
          <w:pPr>
            <w:pStyle w:val="Footer"/>
            <w:jc w:val="center"/>
          </w:pPr>
          <w:r>
            <w:t>All rights Reserved</w:t>
          </w:r>
        </w:p>
      </w:tc>
      <w:tc>
        <w:tcPr>
          <w:tcW w:w="3192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983628" w:rsidRDefault="00983628" w:rsidP="00983628">
              <w:pPr>
                <w:jc w:val="right"/>
              </w:pPr>
              <w:r>
                <w:t xml:space="preserve">Page </w:t>
              </w:r>
              <w:fldSimple w:instr=" PAGE ">
                <w:r w:rsidR="00210E52">
                  <w:rPr>
                    <w:noProof/>
                  </w:rPr>
                  <w:t>3</w:t>
                </w:r>
              </w:fldSimple>
              <w:r>
                <w:t xml:space="preserve"> of </w:t>
              </w:r>
              <w:fldSimple w:instr=" NUMPAGES  ">
                <w:r w:rsidR="00210E52">
                  <w:rPr>
                    <w:noProof/>
                  </w:rPr>
                  <w:t>3</w:t>
                </w:r>
              </w:fldSimple>
            </w:p>
          </w:sdtContent>
        </w:sdt>
      </w:tc>
    </w:tr>
  </w:tbl>
  <w:p w:rsidR="00616B8E" w:rsidRDefault="00616B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B00" w:rsidRDefault="00235B00" w:rsidP="00177855">
      <w:pPr>
        <w:spacing w:after="0" w:line="240" w:lineRule="auto"/>
      </w:pPr>
      <w:r>
        <w:separator/>
      </w:r>
    </w:p>
  </w:footnote>
  <w:footnote w:type="continuationSeparator" w:id="1">
    <w:p w:rsidR="00235B00" w:rsidRDefault="00235B00" w:rsidP="0017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855" w:rsidRDefault="00177855">
    <w:pPr>
      <w:pStyle w:val="Header"/>
    </w:pPr>
    <w:r>
      <w:rPr>
        <w:noProof/>
        <w:lang w:eastAsia="en-US"/>
      </w:rPr>
      <w:drawing>
        <wp:inline distT="0" distB="0" distL="0" distR="0">
          <wp:extent cx="1466850" cy="648143"/>
          <wp:effectExtent l="19050" t="0" r="0" b="0"/>
          <wp:docPr id="3" name="Picture 3" descr="D:\Users\Mohandas\AppData\Local\Microsoft\Windows\Temporary Internet Files\Content.Outlook\O8ZW7CZ1\company-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Mohandas\AppData\Local\Microsoft\Windows\Temporary Internet Files\Content.Outlook\O8ZW7CZ1\company-Logo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325" cy="6483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77855" w:rsidRDefault="007420BC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1.5pt;margin-top:2.95pt;width:464.25pt;height:1.5pt;z-index:251658240" o:connectortype="straight" strokecolor="#365f91 [2404]" strokeweight="1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98"/>
      <w:gridCol w:w="1170"/>
      <w:gridCol w:w="990"/>
      <w:gridCol w:w="1260"/>
      <w:gridCol w:w="1458"/>
    </w:tblGrid>
    <w:tr w:rsidR="00FC46C6" w:rsidTr="00D0326A">
      <w:tc>
        <w:tcPr>
          <w:tcW w:w="4698" w:type="dxa"/>
        </w:tcPr>
        <w:p w:rsidR="00FC46C6" w:rsidRDefault="00900B7F" w:rsidP="00D0326A">
          <w:r>
            <w:t>&lt;DOC REFERWENCXE NUMBER&gt;</w:t>
          </w:r>
        </w:p>
      </w:tc>
      <w:tc>
        <w:tcPr>
          <w:tcW w:w="1170" w:type="dxa"/>
        </w:tcPr>
        <w:p w:rsidR="00FC46C6" w:rsidRDefault="00FC46C6" w:rsidP="00D0326A">
          <w:r w:rsidRPr="006333BE">
            <w:t>Issue #</w:t>
          </w:r>
        </w:p>
      </w:tc>
      <w:tc>
        <w:tcPr>
          <w:tcW w:w="990" w:type="dxa"/>
        </w:tcPr>
        <w:p w:rsidR="00FC46C6" w:rsidRDefault="00FC46C6" w:rsidP="00D0326A">
          <w:r>
            <w:t>1.0</w:t>
          </w:r>
        </w:p>
      </w:tc>
      <w:tc>
        <w:tcPr>
          <w:tcW w:w="1260" w:type="dxa"/>
        </w:tcPr>
        <w:p w:rsidR="00FC46C6" w:rsidRDefault="00FC46C6" w:rsidP="00D0326A">
          <w:r w:rsidRPr="006333BE">
            <w:t xml:space="preserve">Issue </w:t>
          </w:r>
          <w:r>
            <w:t>Date</w:t>
          </w:r>
        </w:p>
      </w:tc>
      <w:tc>
        <w:tcPr>
          <w:tcW w:w="1458" w:type="dxa"/>
        </w:tcPr>
        <w:p w:rsidR="00FC46C6" w:rsidRDefault="00FC46C6" w:rsidP="00D0326A">
          <w:r w:rsidRPr="006333BE">
            <w:t>01-Nov-2017</w:t>
          </w:r>
        </w:p>
      </w:tc>
    </w:tr>
  </w:tbl>
  <w:p w:rsidR="00FC46C6" w:rsidRDefault="00FC46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EF7"/>
    <w:multiLevelType w:val="hybridMultilevel"/>
    <w:tmpl w:val="E26C00E4"/>
    <w:lvl w:ilvl="0" w:tplc="9FCE498C">
      <w:numFmt w:val="bullet"/>
      <w:lvlText w:val="-"/>
      <w:lvlJc w:val="left"/>
      <w:pPr>
        <w:ind w:left="5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C6824E2"/>
    <w:multiLevelType w:val="hybridMultilevel"/>
    <w:tmpl w:val="727ED27C"/>
    <w:lvl w:ilvl="0" w:tplc="04090017">
      <w:start w:val="1"/>
      <w:numFmt w:val="lowerLetter"/>
      <w:lvlText w:val="%1)"/>
      <w:lvlJc w:val="left"/>
      <w:pPr>
        <w:tabs>
          <w:tab w:val="num" w:pos="3000"/>
        </w:tabs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2">
    <w:nsid w:val="0CF00292"/>
    <w:multiLevelType w:val="hybridMultilevel"/>
    <w:tmpl w:val="F0B28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30965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6594E"/>
    <w:multiLevelType w:val="hybridMultilevel"/>
    <w:tmpl w:val="8F785A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37FE9"/>
    <w:multiLevelType w:val="hybridMultilevel"/>
    <w:tmpl w:val="A8F8B2B8"/>
    <w:lvl w:ilvl="0" w:tplc="04090017">
      <w:start w:val="1"/>
      <w:numFmt w:val="lowerLetter"/>
      <w:lvlText w:val="%1)"/>
      <w:lvlJc w:val="left"/>
      <w:pPr>
        <w:tabs>
          <w:tab w:val="num" w:pos="2460"/>
        </w:tabs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180"/>
        </w:tabs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0"/>
        </w:tabs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40"/>
        </w:tabs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60"/>
        </w:tabs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80"/>
        </w:tabs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00"/>
        </w:tabs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20"/>
        </w:tabs>
        <w:ind w:left="8220" w:hanging="180"/>
      </w:pPr>
    </w:lvl>
  </w:abstractNum>
  <w:abstractNum w:abstractNumId="5">
    <w:nsid w:val="25AC021C"/>
    <w:multiLevelType w:val="hybridMultilevel"/>
    <w:tmpl w:val="466C2FE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F267C39"/>
    <w:multiLevelType w:val="hybridMultilevel"/>
    <w:tmpl w:val="AF1E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B1258D4"/>
    <w:multiLevelType w:val="hybridMultilevel"/>
    <w:tmpl w:val="1880632C"/>
    <w:lvl w:ilvl="0" w:tplc="04090017">
      <w:start w:val="1"/>
      <w:numFmt w:val="lowerLetter"/>
      <w:lvlText w:val="%1)"/>
      <w:lvlJc w:val="left"/>
      <w:pPr>
        <w:tabs>
          <w:tab w:val="num" w:pos="3000"/>
        </w:tabs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8">
    <w:nsid w:val="43AC6CAE"/>
    <w:multiLevelType w:val="hybridMultilevel"/>
    <w:tmpl w:val="30904906"/>
    <w:lvl w:ilvl="0" w:tplc="E0C46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1E5BEB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5B00"/>
    <w:rsid w:val="00163E45"/>
    <w:rsid w:val="00177855"/>
    <w:rsid w:val="001D35EA"/>
    <w:rsid w:val="00210E52"/>
    <w:rsid w:val="00235B00"/>
    <w:rsid w:val="0028212B"/>
    <w:rsid w:val="00414D62"/>
    <w:rsid w:val="00423BB0"/>
    <w:rsid w:val="00463F30"/>
    <w:rsid w:val="004A4EED"/>
    <w:rsid w:val="005372DD"/>
    <w:rsid w:val="00580E4A"/>
    <w:rsid w:val="00610F28"/>
    <w:rsid w:val="00616B8E"/>
    <w:rsid w:val="0070382A"/>
    <w:rsid w:val="007142C6"/>
    <w:rsid w:val="007420BC"/>
    <w:rsid w:val="00777F90"/>
    <w:rsid w:val="007A2572"/>
    <w:rsid w:val="00813CE6"/>
    <w:rsid w:val="00815560"/>
    <w:rsid w:val="0084241E"/>
    <w:rsid w:val="0086024C"/>
    <w:rsid w:val="008A716A"/>
    <w:rsid w:val="00900B7F"/>
    <w:rsid w:val="00911289"/>
    <w:rsid w:val="00920AA6"/>
    <w:rsid w:val="009571EA"/>
    <w:rsid w:val="00983628"/>
    <w:rsid w:val="00A128F3"/>
    <w:rsid w:val="00A232CE"/>
    <w:rsid w:val="00B90799"/>
    <w:rsid w:val="00C44CB0"/>
    <w:rsid w:val="00C4791B"/>
    <w:rsid w:val="00C47B3B"/>
    <w:rsid w:val="00CA34DD"/>
    <w:rsid w:val="00CE3209"/>
    <w:rsid w:val="00D14480"/>
    <w:rsid w:val="00EA6138"/>
    <w:rsid w:val="00EF02A6"/>
    <w:rsid w:val="00F708A9"/>
    <w:rsid w:val="00FC46C6"/>
    <w:rsid w:val="00FD4D32"/>
    <w:rsid w:val="00FD740C"/>
    <w:rsid w:val="00FD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4A"/>
  </w:style>
  <w:style w:type="paragraph" w:styleId="Heading1">
    <w:name w:val="heading 1"/>
    <w:basedOn w:val="Normal"/>
    <w:next w:val="Normal"/>
    <w:link w:val="Heading1Char"/>
    <w:uiPriority w:val="9"/>
    <w:qFormat/>
    <w:rsid w:val="00B90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F243E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243E" w:themeColor="text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74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55"/>
  </w:style>
  <w:style w:type="paragraph" w:styleId="Footer">
    <w:name w:val="footer"/>
    <w:basedOn w:val="Normal"/>
    <w:link w:val="FooterChar"/>
    <w:uiPriority w:val="99"/>
    <w:unhideWhenUsed/>
    <w:rsid w:val="0017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55"/>
  </w:style>
  <w:style w:type="paragraph" w:styleId="BalloonText">
    <w:name w:val="Balloon Text"/>
    <w:basedOn w:val="Normal"/>
    <w:link w:val="BalloonTextChar"/>
    <w:uiPriority w:val="99"/>
    <w:semiHidden/>
    <w:unhideWhenUsed/>
    <w:rsid w:val="0017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362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836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0799"/>
    <w:rPr>
      <w:rFonts w:asciiTheme="majorHAnsi" w:eastAsiaTheme="majorEastAsia" w:hAnsiTheme="majorHAnsi" w:cstheme="majorBidi"/>
      <w:b/>
      <w:bCs/>
      <w:cap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41E"/>
    <w:rPr>
      <w:rFonts w:asciiTheme="majorHAnsi" w:eastAsiaTheme="majorEastAsia" w:hAnsiTheme="majorHAnsi" w:cstheme="majorBidi"/>
      <w:b/>
      <w:bCs/>
      <w:caps/>
      <w:color w:val="0F243E" w:themeColor="tex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41E"/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84241E"/>
    <w:rPr>
      <w:rFonts w:asciiTheme="majorHAnsi" w:eastAsiaTheme="majorEastAsia" w:hAnsiTheme="majorHAnsi" w:cstheme="majorBidi"/>
      <w:b/>
      <w:bCs/>
      <w:i/>
      <w:iCs/>
      <w:color w:val="0F243E" w:themeColor="tex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F02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FD74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572"/>
    <w:pPr>
      <w:outlineLvl w:val="9"/>
    </w:pPr>
    <w:rPr>
      <w:caps w:val="0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A2572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2572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A2572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7A2572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423BB0"/>
    <w:pPr>
      <w:ind w:left="720"/>
      <w:contextualSpacing/>
    </w:pPr>
    <w:rPr>
      <w:rFonts w:ascii="Calibri" w:eastAsia="Calibri" w:hAnsi="Calibri"/>
      <w:color w:val="00000A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423BB0"/>
    <w:rPr>
      <w:rFonts w:ascii="Calibri" w:eastAsia="SimSun" w:hAnsi="Calibri" w:cs="Calibri"/>
      <w:lang w:eastAsia="ar-SA"/>
    </w:rPr>
  </w:style>
  <w:style w:type="paragraph" w:styleId="BodyText">
    <w:name w:val="Body Text"/>
    <w:basedOn w:val="Normal"/>
    <w:link w:val="BodyTextChar"/>
    <w:rsid w:val="00423BB0"/>
    <w:pPr>
      <w:suppressAutoHyphens/>
      <w:spacing w:after="120"/>
      <w:jc w:val="both"/>
    </w:pPr>
    <w:rPr>
      <w:rFonts w:ascii="Calibri" w:eastAsia="SimSun" w:hAnsi="Calibri" w:cs="Calibri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423BB0"/>
  </w:style>
  <w:style w:type="character" w:customStyle="1" w:styleId="ListParagraphChar">
    <w:name w:val="List Paragraph Char"/>
    <w:link w:val="ListParagraph"/>
    <w:uiPriority w:val="34"/>
    <w:rsid w:val="00423BB0"/>
    <w:rPr>
      <w:rFonts w:ascii="Calibri" w:eastAsia="Calibri" w:hAnsi="Calibri"/>
      <w:color w:val="00000A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BB0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BB0"/>
    <w:rPr>
      <w:rFonts w:eastAsiaTheme="minorHAnsi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BB0"/>
    <w:pPr>
      <w:spacing w:after="120" w:line="480" w:lineRule="auto"/>
      <w:ind w:left="360"/>
    </w:pPr>
    <w:rPr>
      <w:rFonts w:eastAsiaTheme="minorHAnsi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BB0"/>
    <w:rPr>
      <w:rFonts w:eastAsiaTheme="minorHAnsi"/>
      <w:lang w:eastAsia="en-US"/>
    </w:rPr>
  </w:style>
  <w:style w:type="paragraph" w:customStyle="1" w:styleId="template">
    <w:name w:val="template"/>
    <w:basedOn w:val="Normal"/>
    <w:rsid w:val="00A232CE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D74B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docosm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ocosmo\Downloads\word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56F0F80B784821BA8E7AFA9291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86080-D51C-44D9-9841-97BABCC784C1}"/>
      </w:docPartPr>
      <w:docPartBody>
        <w:p w:rsidR="00000000" w:rsidRDefault="0010205A">
          <w:pPr>
            <w:pStyle w:val="7F56F0F80B784821BA8E7AFA9291F01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C4B5F63AF5344488903F401D0A44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E567F-9F35-4DFE-9B9D-09081B834354}"/>
      </w:docPartPr>
      <w:docPartBody>
        <w:p w:rsidR="00000000" w:rsidRDefault="0010205A">
          <w:pPr>
            <w:pStyle w:val="CC4B5F63AF5344488903F401D0A440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205A"/>
    <w:rsid w:val="0010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56F0F80B784821BA8E7AFA9291F01E">
    <w:name w:val="7F56F0F80B784821BA8E7AFA9291F01E"/>
  </w:style>
  <w:style w:type="paragraph" w:customStyle="1" w:styleId="CC4B5F63AF5344488903F401D0A4403D">
    <w:name w:val="CC4B5F63AF5344488903F401D0A440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08BE8-5181-4623-B43D-D7DE5D82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word-document</Template>
  <TotalTime>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INDOCOSMO SYSTEMS PVT.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&lt;DOCUMENT TITLE&gt;</dc:subject>
  <dc:creator>indocosmo</dc:creator>
  <cp:lastModifiedBy>indocosmo</cp:lastModifiedBy>
  <cp:revision>1</cp:revision>
  <cp:lastPrinted>2017-10-28T10:06:00Z</cp:lastPrinted>
  <dcterms:created xsi:type="dcterms:W3CDTF">2020-07-04T17:20:00Z</dcterms:created>
  <dcterms:modified xsi:type="dcterms:W3CDTF">2020-07-04T17:21:00Z</dcterms:modified>
</cp:coreProperties>
</file>