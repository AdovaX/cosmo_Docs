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576"/>
      </w:tblGrid>
      <w:tr w:rsidR="00FD740C">
        <w:trPr>
          <w:trHeight w:val="2880"/>
          <w:jc w:val="center"/>
        </w:trPr>
        <w:tc>
          <w:tcPr>
            <w:tcW w:w="5000" w:type="pct"/>
          </w:tcPr>
          <w:p w:rsidR="00FD740C" w:rsidRDefault="00A128F3" w:rsidP="00FD740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  <w:lang w:eastAsia="en-US"/>
              </w:rPr>
              <w:drawing>
                <wp:inline distT="0" distB="0" distL="0" distR="0">
                  <wp:extent cx="1590675" cy="1973883"/>
                  <wp:effectExtent l="0" t="0" r="0" b="0"/>
                  <wp:docPr id="1" name="Picture 1" descr="D:\Users\Mohandas\AppData\Local\Microsoft\Windows\Temporary Internet Files\Content.Outlook\O8ZW7CZ1\company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Mohandas\AppData\Local\Microsoft\Windows\Temporary Internet Files\Content.Outlook\O8ZW7CZ1\company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973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40C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placeholder>
              <w:docPart w:val="988E38897D2F4C099F2D7EA6B21DB4F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FD740C" w:rsidRDefault="00FC3520" w:rsidP="00FC352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&lt;Project Name&gt;</w:t>
                </w:r>
              </w:p>
            </w:tc>
          </w:sdtContent>
        </w:sdt>
      </w:tr>
      <w:tr w:rsidR="00FD740C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placeholder>
              <w:docPart w:val="09AF51FED65F437E9B7EB06930E06CA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D740C" w:rsidRDefault="00FC3520" w:rsidP="00FC352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Project Plan</w:t>
                </w:r>
              </w:p>
            </w:tc>
          </w:sdtContent>
        </w:sdt>
      </w:tr>
      <w:tr w:rsidR="00016D05" w:rsidTr="00512A01">
        <w:trPr>
          <w:trHeight w:val="360"/>
          <w:jc w:val="center"/>
        </w:trPr>
        <w:tc>
          <w:tcPr>
            <w:tcW w:w="5000" w:type="pct"/>
            <w:vAlign w:val="center"/>
          </w:tcPr>
          <w:p w:rsidR="00016D05" w:rsidRDefault="00016D05" w:rsidP="00512A01">
            <w:pPr>
              <w:pStyle w:val="NoSpacing"/>
              <w:jc w:val="center"/>
            </w:pPr>
          </w:p>
          <w:p w:rsidR="00016D05" w:rsidRDefault="00016D05" w:rsidP="00512A01">
            <w:pPr>
              <w:pStyle w:val="NoSpacing"/>
              <w:jc w:val="center"/>
            </w:pPr>
          </w:p>
          <w:p w:rsidR="00016D05" w:rsidRDefault="00016D05" w:rsidP="00512A0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Document Issue Status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705"/>
              <w:gridCol w:w="1440"/>
              <w:gridCol w:w="1800"/>
              <w:gridCol w:w="1260"/>
              <w:gridCol w:w="1710"/>
              <w:gridCol w:w="1435"/>
            </w:tblGrid>
            <w:tr w:rsidR="00016D05" w:rsidTr="00512A01">
              <w:tc>
                <w:tcPr>
                  <w:tcW w:w="1705" w:type="dxa"/>
                </w:tcPr>
                <w:p w:rsidR="00016D05" w:rsidRPr="00BF0E1E" w:rsidRDefault="00016D05" w:rsidP="00512A01">
                  <w:pPr>
                    <w:pStyle w:val="NoSpacing"/>
                  </w:pPr>
                  <w:r w:rsidRPr="00BF0E1E">
                    <w:t xml:space="preserve">Document ID  </w:t>
                  </w:r>
                </w:p>
              </w:tc>
              <w:tc>
                <w:tcPr>
                  <w:tcW w:w="7645" w:type="dxa"/>
                  <w:gridSpan w:val="5"/>
                </w:tcPr>
                <w:p w:rsidR="00016D05" w:rsidRDefault="00016D05" w:rsidP="007A32A0">
                  <w:pPr>
                    <w:pStyle w:val="NoSpacing"/>
                    <w:rPr>
                      <w:b/>
                    </w:rPr>
                  </w:pPr>
                  <w:r w:rsidRPr="00595F80">
                    <w:t>ICS/</w:t>
                  </w:r>
                  <w:r w:rsidR="007A32A0">
                    <w:t>&lt;Project Code&gt;</w:t>
                  </w:r>
                  <w:r w:rsidRPr="00595F80">
                    <w:t>/P</w:t>
                  </w:r>
                  <w:r>
                    <w:t>P</w:t>
                  </w:r>
                </w:p>
              </w:tc>
            </w:tr>
            <w:tr w:rsidR="00016D05" w:rsidTr="00512A01">
              <w:tc>
                <w:tcPr>
                  <w:tcW w:w="1705" w:type="dxa"/>
                </w:tcPr>
                <w:p w:rsidR="00016D05" w:rsidRPr="00BF0E1E" w:rsidRDefault="00016D05" w:rsidP="00512A01">
                  <w:pPr>
                    <w:pStyle w:val="NoSpacing"/>
                  </w:pPr>
                  <w:r w:rsidRPr="00BF0E1E">
                    <w:t>Document Name</w:t>
                  </w:r>
                </w:p>
              </w:tc>
              <w:tc>
                <w:tcPr>
                  <w:tcW w:w="7645" w:type="dxa"/>
                  <w:gridSpan w:val="5"/>
                </w:tcPr>
                <w:p w:rsidR="00016D05" w:rsidRPr="00960791" w:rsidRDefault="00016D05" w:rsidP="00016D05">
                  <w:pPr>
                    <w:pStyle w:val="NoSpacing"/>
                  </w:pPr>
                  <w:r w:rsidRPr="00960791">
                    <w:t xml:space="preserve">PROJECT </w:t>
                  </w:r>
                  <w:r>
                    <w:t>PLAN</w:t>
                  </w:r>
                </w:p>
              </w:tc>
            </w:tr>
            <w:tr w:rsidR="00016D05" w:rsidTr="00512A01">
              <w:tc>
                <w:tcPr>
                  <w:tcW w:w="1705" w:type="dxa"/>
                  <w:tcBorders>
                    <w:bottom w:val="single" w:sz="4" w:space="0" w:color="000000" w:themeColor="text1"/>
                  </w:tcBorders>
                </w:tcPr>
                <w:p w:rsidR="00016D05" w:rsidRPr="00BF0E1E" w:rsidRDefault="00016D05" w:rsidP="00512A01">
                  <w:pPr>
                    <w:pStyle w:val="NoSpacing"/>
                  </w:pPr>
                  <w:r w:rsidRPr="00BF0E1E">
                    <w:t>Latest Version</w:t>
                  </w:r>
                </w:p>
              </w:tc>
              <w:tc>
                <w:tcPr>
                  <w:tcW w:w="7645" w:type="dxa"/>
                  <w:gridSpan w:val="5"/>
                  <w:tcBorders>
                    <w:bottom w:val="single" w:sz="4" w:space="0" w:color="000000" w:themeColor="text1"/>
                  </w:tcBorders>
                </w:tcPr>
                <w:p w:rsidR="00016D05" w:rsidRPr="00960791" w:rsidRDefault="007A32A0" w:rsidP="00512A01">
                  <w:pPr>
                    <w:pStyle w:val="NoSpacing"/>
                  </w:pPr>
                  <w:r>
                    <w:t>&lt;Version&gt;</w:t>
                  </w:r>
                  <w:bookmarkStart w:id="0" w:name="_GoBack"/>
                  <w:bookmarkEnd w:id="0"/>
                </w:p>
              </w:tc>
            </w:tr>
            <w:tr w:rsidR="00016D05" w:rsidRPr="00BF0E1E" w:rsidTr="00512A01">
              <w:trPr>
                <w:trHeight w:val="278"/>
              </w:trPr>
              <w:tc>
                <w:tcPr>
                  <w:tcW w:w="1705" w:type="dxa"/>
                  <w:shd w:val="clear" w:color="auto" w:fill="17365D" w:themeFill="text2" w:themeFillShade="BF"/>
                </w:tcPr>
                <w:p w:rsidR="00016D05" w:rsidRPr="00BF0E1E" w:rsidRDefault="00016D05" w:rsidP="00512A01">
                  <w:pPr>
                    <w:pStyle w:val="NoSpacing"/>
                    <w:rPr>
                      <w:color w:val="FFFFFF" w:themeColor="background1"/>
                    </w:rPr>
                  </w:pPr>
                  <w:r w:rsidRPr="00BF0E1E">
                    <w:rPr>
                      <w:color w:val="FFFFFF" w:themeColor="background1"/>
                    </w:rPr>
                    <w:t>Created By</w:t>
                  </w:r>
                </w:p>
              </w:tc>
              <w:tc>
                <w:tcPr>
                  <w:tcW w:w="1440" w:type="dxa"/>
                  <w:shd w:val="clear" w:color="auto" w:fill="17365D" w:themeFill="text2" w:themeFillShade="BF"/>
                </w:tcPr>
                <w:p w:rsidR="00016D05" w:rsidRPr="00BF0E1E" w:rsidRDefault="00016D05" w:rsidP="00512A01">
                  <w:pPr>
                    <w:pStyle w:val="NoSpacing"/>
                    <w:rPr>
                      <w:color w:val="FFFFFF" w:themeColor="background1"/>
                    </w:rPr>
                  </w:pPr>
                  <w:r w:rsidRPr="00BF0E1E">
                    <w:rPr>
                      <w:color w:val="FFFFFF" w:themeColor="background1"/>
                    </w:rPr>
                    <w:t>Created Date</w:t>
                  </w:r>
                </w:p>
              </w:tc>
              <w:tc>
                <w:tcPr>
                  <w:tcW w:w="1800" w:type="dxa"/>
                  <w:shd w:val="clear" w:color="auto" w:fill="17365D" w:themeFill="text2" w:themeFillShade="BF"/>
                </w:tcPr>
                <w:p w:rsidR="00016D05" w:rsidRPr="00BF0E1E" w:rsidRDefault="00016D05" w:rsidP="00512A01">
                  <w:pPr>
                    <w:pStyle w:val="NoSpacing"/>
                    <w:rPr>
                      <w:color w:val="FFFFFF" w:themeColor="background1"/>
                    </w:rPr>
                  </w:pPr>
                  <w:r w:rsidRPr="00BF0E1E">
                    <w:rPr>
                      <w:color w:val="FFFFFF" w:themeColor="background1"/>
                    </w:rPr>
                    <w:t>Reviewed By</w:t>
                  </w:r>
                </w:p>
              </w:tc>
              <w:tc>
                <w:tcPr>
                  <w:tcW w:w="1260" w:type="dxa"/>
                  <w:shd w:val="clear" w:color="auto" w:fill="17365D" w:themeFill="text2" w:themeFillShade="BF"/>
                </w:tcPr>
                <w:p w:rsidR="00016D05" w:rsidRPr="00BF0E1E" w:rsidRDefault="00016D05" w:rsidP="00512A01">
                  <w:pPr>
                    <w:pStyle w:val="NoSpacing"/>
                    <w:rPr>
                      <w:color w:val="FFFFFF" w:themeColor="background1"/>
                    </w:rPr>
                  </w:pPr>
                  <w:r w:rsidRPr="00BF0E1E">
                    <w:rPr>
                      <w:color w:val="FFFFFF" w:themeColor="background1"/>
                    </w:rPr>
                    <w:t>Reviewed  Date</w:t>
                  </w:r>
                </w:p>
              </w:tc>
              <w:tc>
                <w:tcPr>
                  <w:tcW w:w="1710" w:type="dxa"/>
                  <w:shd w:val="clear" w:color="auto" w:fill="17365D" w:themeFill="text2" w:themeFillShade="BF"/>
                </w:tcPr>
                <w:p w:rsidR="00016D05" w:rsidRPr="00BF0E1E" w:rsidRDefault="00016D05" w:rsidP="00512A01">
                  <w:pPr>
                    <w:pStyle w:val="NoSpacing"/>
                    <w:rPr>
                      <w:b/>
                      <w:color w:val="FFFFFF" w:themeColor="background1"/>
                    </w:rPr>
                  </w:pPr>
                  <w:r w:rsidRPr="00BF0E1E">
                    <w:rPr>
                      <w:color w:val="FFFFFF" w:themeColor="background1"/>
                    </w:rPr>
                    <w:t>Approved By</w:t>
                  </w:r>
                </w:p>
              </w:tc>
              <w:tc>
                <w:tcPr>
                  <w:tcW w:w="1435" w:type="dxa"/>
                  <w:shd w:val="clear" w:color="auto" w:fill="17365D" w:themeFill="text2" w:themeFillShade="BF"/>
                </w:tcPr>
                <w:p w:rsidR="00016D05" w:rsidRPr="00BF0E1E" w:rsidRDefault="00016D05" w:rsidP="00512A01">
                  <w:pPr>
                    <w:pStyle w:val="NoSpacing"/>
                    <w:rPr>
                      <w:b/>
                      <w:color w:val="FFFFFF" w:themeColor="background1"/>
                    </w:rPr>
                  </w:pPr>
                  <w:r w:rsidRPr="00BF0E1E">
                    <w:rPr>
                      <w:color w:val="FFFFFF" w:themeColor="background1"/>
                    </w:rPr>
                    <w:t>Approved Date</w:t>
                  </w:r>
                </w:p>
              </w:tc>
            </w:tr>
            <w:tr w:rsidR="00016D05" w:rsidTr="00512A01">
              <w:tc>
                <w:tcPr>
                  <w:tcW w:w="1705" w:type="dxa"/>
                </w:tcPr>
                <w:p w:rsidR="00016D05" w:rsidRDefault="00016D05" w:rsidP="00512A01">
                  <w:pPr>
                    <w:pStyle w:val="NoSpacing"/>
                  </w:pPr>
                  <w:r>
                    <w:t>Mohandas</w:t>
                  </w:r>
                </w:p>
              </w:tc>
              <w:tc>
                <w:tcPr>
                  <w:tcW w:w="1440" w:type="dxa"/>
                </w:tcPr>
                <w:p w:rsidR="00016D05" w:rsidRDefault="00016D05" w:rsidP="00512A01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1-12-2017</w:t>
                  </w:r>
                </w:p>
              </w:tc>
              <w:tc>
                <w:tcPr>
                  <w:tcW w:w="1800" w:type="dxa"/>
                </w:tcPr>
                <w:p w:rsidR="00016D05" w:rsidRDefault="00016D05" w:rsidP="00512A01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Davis Sebastian</w:t>
                  </w:r>
                </w:p>
              </w:tc>
              <w:tc>
                <w:tcPr>
                  <w:tcW w:w="1260" w:type="dxa"/>
                </w:tcPr>
                <w:p w:rsidR="00016D05" w:rsidRDefault="00016D05" w:rsidP="00512A01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10-12-2017</w:t>
                  </w:r>
                </w:p>
              </w:tc>
              <w:tc>
                <w:tcPr>
                  <w:tcW w:w="1710" w:type="dxa"/>
                </w:tcPr>
                <w:p w:rsidR="00016D05" w:rsidRDefault="00016D05" w:rsidP="00512A01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Davis Sebastian</w:t>
                  </w:r>
                </w:p>
              </w:tc>
              <w:tc>
                <w:tcPr>
                  <w:tcW w:w="1435" w:type="dxa"/>
                </w:tcPr>
                <w:p w:rsidR="00016D05" w:rsidRDefault="00016D05" w:rsidP="00512A01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10-12-2017</w:t>
                  </w:r>
                </w:p>
              </w:tc>
            </w:tr>
          </w:tbl>
          <w:p w:rsidR="00016D05" w:rsidRDefault="00016D05" w:rsidP="00512A01">
            <w:pPr>
              <w:pStyle w:val="NoSpacing"/>
            </w:pPr>
          </w:p>
        </w:tc>
      </w:tr>
      <w:tr w:rsidR="00FD740C">
        <w:trPr>
          <w:trHeight w:val="360"/>
          <w:jc w:val="center"/>
        </w:trPr>
        <w:tc>
          <w:tcPr>
            <w:tcW w:w="5000" w:type="pct"/>
            <w:vAlign w:val="center"/>
          </w:tcPr>
          <w:p w:rsidR="00FD740C" w:rsidRDefault="00FD740C">
            <w:pPr>
              <w:pStyle w:val="NoSpacing"/>
              <w:jc w:val="center"/>
            </w:pPr>
          </w:p>
          <w:p w:rsidR="007A2572" w:rsidRDefault="007A2572" w:rsidP="00E23902">
            <w:pPr>
              <w:pStyle w:val="NoSpacing"/>
            </w:pPr>
          </w:p>
          <w:p w:rsidR="007A2572" w:rsidRDefault="007A2572" w:rsidP="00E23902">
            <w:pPr>
              <w:pStyle w:val="NoSpacing"/>
            </w:pPr>
          </w:p>
          <w:p w:rsidR="007A2572" w:rsidRDefault="007A2572">
            <w:pPr>
              <w:pStyle w:val="NoSpacing"/>
              <w:jc w:val="center"/>
            </w:pPr>
          </w:p>
        </w:tc>
      </w:tr>
    </w:tbl>
    <w:p w:rsidR="00FD740C" w:rsidRPr="007A2572" w:rsidRDefault="007A2572" w:rsidP="007A2572">
      <w:pPr>
        <w:pStyle w:val="NoSpacing"/>
        <w:rPr>
          <w:b/>
        </w:rPr>
      </w:pPr>
      <w:r w:rsidRPr="007A2572">
        <w:rPr>
          <w:b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918"/>
        <w:gridCol w:w="1440"/>
        <w:gridCol w:w="1350"/>
        <w:gridCol w:w="5868"/>
      </w:tblGrid>
      <w:tr w:rsidR="007A2572" w:rsidRPr="007A2572" w:rsidTr="007A2572">
        <w:tc>
          <w:tcPr>
            <w:tcW w:w="918" w:type="dxa"/>
            <w:shd w:val="clear" w:color="auto" w:fill="17365D" w:themeFill="text2" w:themeFillShade="BF"/>
          </w:tcPr>
          <w:p w:rsidR="007A2572" w:rsidRPr="007A2572" w:rsidRDefault="007A2572">
            <w:pPr>
              <w:rPr>
                <w:color w:val="FFFFFF" w:themeColor="background1"/>
              </w:rPr>
            </w:pPr>
            <w:r w:rsidRPr="007A2572">
              <w:rPr>
                <w:color w:val="FFFFFF" w:themeColor="background1"/>
              </w:rPr>
              <w:t>Version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7A2572" w:rsidRPr="007A2572" w:rsidRDefault="007A2572">
            <w:pPr>
              <w:rPr>
                <w:color w:val="FFFFFF" w:themeColor="background1"/>
              </w:rPr>
            </w:pPr>
            <w:r w:rsidRPr="007A2572">
              <w:rPr>
                <w:color w:val="FFFFFF" w:themeColor="background1"/>
              </w:rPr>
              <w:t>Author</w:t>
            </w:r>
          </w:p>
        </w:tc>
        <w:tc>
          <w:tcPr>
            <w:tcW w:w="1350" w:type="dxa"/>
            <w:shd w:val="clear" w:color="auto" w:fill="17365D" w:themeFill="text2" w:themeFillShade="BF"/>
          </w:tcPr>
          <w:p w:rsidR="007A2572" w:rsidRPr="007A2572" w:rsidRDefault="007A2572">
            <w:pPr>
              <w:rPr>
                <w:color w:val="FFFFFF" w:themeColor="background1"/>
              </w:rPr>
            </w:pPr>
            <w:r w:rsidRPr="007A2572">
              <w:rPr>
                <w:color w:val="FFFFFF" w:themeColor="background1"/>
              </w:rPr>
              <w:t>Date</w:t>
            </w:r>
          </w:p>
        </w:tc>
        <w:tc>
          <w:tcPr>
            <w:tcW w:w="5868" w:type="dxa"/>
            <w:shd w:val="clear" w:color="auto" w:fill="17365D" w:themeFill="text2" w:themeFillShade="BF"/>
          </w:tcPr>
          <w:p w:rsidR="007A2572" w:rsidRPr="007A2572" w:rsidRDefault="007A2572">
            <w:pPr>
              <w:rPr>
                <w:color w:val="FFFFFF" w:themeColor="background1"/>
              </w:rPr>
            </w:pPr>
            <w:r w:rsidRPr="007A2572">
              <w:rPr>
                <w:color w:val="FFFFFF" w:themeColor="background1"/>
              </w:rPr>
              <w:t>Remarks</w:t>
            </w:r>
          </w:p>
        </w:tc>
      </w:tr>
      <w:tr w:rsidR="007A2572" w:rsidTr="007A2572">
        <w:tc>
          <w:tcPr>
            <w:tcW w:w="918" w:type="dxa"/>
          </w:tcPr>
          <w:p w:rsidR="007A2572" w:rsidRDefault="007A2572"/>
        </w:tc>
        <w:tc>
          <w:tcPr>
            <w:tcW w:w="1440" w:type="dxa"/>
          </w:tcPr>
          <w:p w:rsidR="007A2572" w:rsidRDefault="007A2572"/>
        </w:tc>
        <w:tc>
          <w:tcPr>
            <w:tcW w:w="1350" w:type="dxa"/>
          </w:tcPr>
          <w:p w:rsidR="007A2572" w:rsidRPr="007C669A" w:rsidRDefault="007A2572">
            <w:pPr>
              <w:rPr>
                <w:rFonts w:cstheme="minorHAnsi"/>
              </w:rPr>
            </w:pPr>
          </w:p>
        </w:tc>
        <w:tc>
          <w:tcPr>
            <w:tcW w:w="5868" w:type="dxa"/>
          </w:tcPr>
          <w:p w:rsidR="007A2572" w:rsidRPr="007C669A" w:rsidRDefault="007A2572">
            <w:pPr>
              <w:rPr>
                <w:rFonts w:cstheme="minorHAnsi"/>
              </w:rPr>
            </w:pPr>
          </w:p>
        </w:tc>
      </w:tr>
      <w:tr w:rsidR="007A2572" w:rsidTr="007A2572">
        <w:tc>
          <w:tcPr>
            <w:tcW w:w="918" w:type="dxa"/>
          </w:tcPr>
          <w:p w:rsidR="007A2572" w:rsidRDefault="007A2572"/>
        </w:tc>
        <w:tc>
          <w:tcPr>
            <w:tcW w:w="1440" w:type="dxa"/>
          </w:tcPr>
          <w:p w:rsidR="007A2572" w:rsidRDefault="007A2572"/>
        </w:tc>
        <w:tc>
          <w:tcPr>
            <w:tcW w:w="1350" w:type="dxa"/>
          </w:tcPr>
          <w:p w:rsidR="007A2572" w:rsidRDefault="007A2572"/>
        </w:tc>
        <w:tc>
          <w:tcPr>
            <w:tcW w:w="5868" w:type="dxa"/>
          </w:tcPr>
          <w:p w:rsidR="007A2572" w:rsidRDefault="007A2572"/>
        </w:tc>
      </w:tr>
      <w:tr w:rsidR="007A2572" w:rsidTr="007A2572">
        <w:tc>
          <w:tcPr>
            <w:tcW w:w="918" w:type="dxa"/>
          </w:tcPr>
          <w:p w:rsidR="007A2572" w:rsidRDefault="007A2572"/>
        </w:tc>
        <w:tc>
          <w:tcPr>
            <w:tcW w:w="1440" w:type="dxa"/>
          </w:tcPr>
          <w:p w:rsidR="007A2572" w:rsidRDefault="007A2572"/>
        </w:tc>
        <w:tc>
          <w:tcPr>
            <w:tcW w:w="1350" w:type="dxa"/>
          </w:tcPr>
          <w:p w:rsidR="007A2572" w:rsidRDefault="007A2572"/>
        </w:tc>
        <w:tc>
          <w:tcPr>
            <w:tcW w:w="5868" w:type="dxa"/>
          </w:tcPr>
          <w:p w:rsidR="007A2572" w:rsidRDefault="007A2572"/>
        </w:tc>
      </w:tr>
      <w:tr w:rsidR="005B62E2" w:rsidTr="007A2572">
        <w:tc>
          <w:tcPr>
            <w:tcW w:w="918" w:type="dxa"/>
          </w:tcPr>
          <w:p w:rsidR="005B62E2" w:rsidRDefault="005B62E2"/>
        </w:tc>
        <w:tc>
          <w:tcPr>
            <w:tcW w:w="1440" w:type="dxa"/>
          </w:tcPr>
          <w:p w:rsidR="005B62E2" w:rsidRDefault="005B62E2"/>
        </w:tc>
        <w:tc>
          <w:tcPr>
            <w:tcW w:w="1350" w:type="dxa"/>
          </w:tcPr>
          <w:p w:rsidR="005B62E2" w:rsidRDefault="005B62E2"/>
        </w:tc>
        <w:tc>
          <w:tcPr>
            <w:tcW w:w="5868" w:type="dxa"/>
          </w:tcPr>
          <w:p w:rsidR="005B62E2" w:rsidRDefault="005B62E2"/>
        </w:tc>
      </w:tr>
    </w:tbl>
    <w:p w:rsidR="00FD740C" w:rsidRDefault="00FD740C"/>
    <w:p w:rsidR="007A2572" w:rsidRDefault="007A2572"/>
    <w:p w:rsidR="007A2572" w:rsidRDefault="007A2572"/>
    <w:p w:rsidR="00EF02A6" w:rsidRDefault="00EF02A6" w:rsidP="00EF02A6"/>
    <w:p w:rsidR="00EF02A6" w:rsidRDefault="00EF02A6" w:rsidP="00EF02A6"/>
    <w:p w:rsidR="00EF02A6" w:rsidRDefault="00EF02A6" w:rsidP="00EF02A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4042014"/>
        <w:docPartObj>
          <w:docPartGallery w:val="Table of Contents"/>
          <w:docPartUnique/>
        </w:docPartObj>
      </w:sdtPr>
      <w:sdtContent>
        <w:p w:rsidR="0070382A" w:rsidRDefault="0070382A">
          <w:pPr>
            <w:pStyle w:val="TOCHeading"/>
          </w:pPr>
          <w:r>
            <w:t>Table of Contents</w:t>
          </w:r>
        </w:p>
        <w:p w:rsidR="00E23AC9" w:rsidRDefault="00937681">
          <w:pPr>
            <w:pStyle w:val="TOC1"/>
            <w:tabs>
              <w:tab w:val="left" w:pos="44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r>
            <w:fldChar w:fldCharType="begin"/>
          </w:r>
          <w:r w:rsidR="0070382A">
            <w:instrText xml:space="preserve"> TOC \o "1-3" \h \z \u </w:instrText>
          </w:r>
          <w:r>
            <w:fldChar w:fldCharType="separate"/>
          </w:r>
          <w:hyperlink w:anchor="_Toc499072900" w:history="1">
            <w:r w:rsidR="00E23AC9" w:rsidRPr="00504E20">
              <w:rPr>
                <w:rStyle w:val="Hyperlink"/>
                <w:noProof/>
              </w:rPr>
              <w:t>1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E23AC9" w:rsidRPr="00504E20">
              <w:rPr>
                <w:rStyle w:val="Hyperlink"/>
                <w:noProof/>
              </w:rPr>
              <w:t>Introduction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2"/>
            <w:tabs>
              <w:tab w:val="left" w:pos="88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01" w:history="1">
            <w:r w:rsidR="00E23AC9" w:rsidRPr="00504E20">
              <w:rPr>
                <w:rStyle w:val="Hyperlink"/>
                <w:noProof/>
              </w:rPr>
              <w:t>1.1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E23AC9" w:rsidRPr="00504E20">
              <w:rPr>
                <w:rStyle w:val="Hyperlink"/>
                <w:noProof/>
              </w:rPr>
              <w:t>About the customer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2"/>
            <w:tabs>
              <w:tab w:val="left" w:pos="88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02" w:history="1">
            <w:r w:rsidR="00E23AC9" w:rsidRPr="00504E20">
              <w:rPr>
                <w:rStyle w:val="Hyperlink"/>
                <w:noProof/>
              </w:rPr>
              <w:t>1.2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E23AC9" w:rsidRPr="00504E20">
              <w:rPr>
                <w:rStyle w:val="Hyperlink"/>
                <w:noProof/>
              </w:rPr>
              <w:t>A</w:t>
            </w:r>
            <w:r w:rsidR="00E23AC9">
              <w:rPr>
                <w:rStyle w:val="Hyperlink"/>
                <w:noProof/>
              </w:rPr>
              <w:t>bout</w:t>
            </w:r>
            <w:r w:rsidR="00E23AC9" w:rsidRPr="00504E20">
              <w:rPr>
                <w:rStyle w:val="Hyperlink"/>
                <w:noProof/>
              </w:rPr>
              <w:t xml:space="preserve"> the project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2"/>
            <w:tabs>
              <w:tab w:val="left" w:pos="88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03" w:history="1">
            <w:r w:rsidR="00E23AC9" w:rsidRPr="00504E20">
              <w:rPr>
                <w:rStyle w:val="Hyperlink"/>
                <w:noProof/>
              </w:rPr>
              <w:t>1.3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E23AC9" w:rsidRPr="00504E20">
              <w:rPr>
                <w:rStyle w:val="Hyperlink"/>
                <w:noProof/>
              </w:rPr>
              <w:t>Project Overview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2"/>
            <w:tabs>
              <w:tab w:val="left" w:pos="88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04" w:history="1">
            <w:r w:rsidR="00E23AC9" w:rsidRPr="00504E20">
              <w:rPr>
                <w:rStyle w:val="Hyperlink"/>
                <w:noProof/>
              </w:rPr>
              <w:t>1.4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E23AC9" w:rsidRPr="00504E20">
              <w:rPr>
                <w:rStyle w:val="Hyperlink"/>
                <w:noProof/>
              </w:rPr>
              <w:t>Constraints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2"/>
            <w:tabs>
              <w:tab w:val="left" w:pos="88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05" w:history="1">
            <w:r w:rsidR="00E23AC9" w:rsidRPr="00504E20">
              <w:rPr>
                <w:rStyle w:val="Hyperlink"/>
                <w:noProof/>
              </w:rPr>
              <w:t>1.5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E23AC9" w:rsidRPr="00504E20">
              <w:rPr>
                <w:rStyle w:val="Hyperlink"/>
                <w:noProof/>
              </w:rPr>
              <w:t>Assumptions and Dependencies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1"/>
            <w:tabs>
              <w:tab w:val="left" w:pos="44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06" w:history="1">
            <w:r w:rsidR="00E23AC9" w:rsidRPr="00504E20">
              <w:rPr>
                <w:rStyle w:val="Hyperlink"/>
                <w:noProof/>
              </w:rPr>
              <w:t>2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E23AC9" w:rsidRPr="00504E20">
              <w:rPr>
                <w:rStyle w:val="Hyperlink"/>
                <w:noProof/>
              </w:rPr>
              <w:t>P</w:t>
            </w:r>
            <w:r w:rsidR="00E23AC9">
              <w:rPr>
                <w:rStyle w:val="Hyperlink"/>
                <w:noProof/>
              </w:rPr>
              <w:t>r</w:t>
            </w:r>
            <w:r w:rsidR="00E23AC9" w:rsidRPr="00504E20">
              <w:rPr>
                <w:rStyle w:val="Hyperlink"/>
                <w:noProof/>
              </w:rPr>
              <w:t xml:space="preserve">oject </w:t>
            </w:r>
            <w:r w:rsidR="00E23AC9">
              <w:rPr>
                <w:rStyle w:val="Hyperlink"/>
                <w:noProof/>
              </w:rPr>
              <w:t>O</w:t>
            </w:r>
            <w:r w:rsidR="00E23AC9" w:rsidRPr="00504E20">
              <w:rPr>
                <w:rStyle w:val="Hyperlink"/>
                <w:noProof/>
              </w:rPr>
              <w:t>bjectives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1"/>
            <w:tabs>
              <w:tab w:val="left" w:pos="44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07" w:history="1">
            <w:r w:rsidR="00E23AC9" w:rsidRPr="00504E20">
              <w:rPr>
                <w:rStyle w:val="Hyperlink"/>
                <w:noProof/>
              </w:rPr>
              <w:t>3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E23AC9">
              <w:rPr>
                <w:rStyle w:val="Hyperlink"/>
                <w:noProof/>
              </w:rPr>
              <w:t>M</w:t>
            </w:r>
            <w:r w:rsidR="00E23AC9" w:rsidRPr="00504E20">
              <w:rPr>
                <w:rStyle w:val="Hyperlink"/>
                <w:noProof/>
              </w:rPr>
              <w:t xml:space="preserve">ajor </w:t>
            </w:r>
            <w:r w:rsidR="00E23AC9">
              <w:rPr>
                <w:rStyle w:val="Hyperlink"/>
                <w:noProof/>
              </w:rPr>
              <w:t>M</w:t>
            </w:r>
            <w:r w:rsidR="00E23AC9" w:rsidRPr="00504E20">
              <w:rPr>
                <w:rStyle w:val="Hyperlink"/>
                <w:noProof/>
              </w:rPr>
              <w:t>ilestones &amp;</w:t>
            </w:r>
            <w:r w:rsidR="00E23AC9">
              <w:rPr>
                <w:rStyle w:val="Hyperlink"/>
                <w:noProof/>
              </w:rPr>
              <w:t>D</w:t>
            </w:r>
            <w:r w:rsidR="00E23AC9" w:rsidRPr="00504E20">
              <w:rPr>
                <w:rStyle w:val="Hyperlink"/>
                <w:noProof/>
              </w:rPr>
              <w:t>eliverables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1"/>
            <w:tabs>
              <w:tab w:val="left" w:pos="44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08" w:history="1">
            <w:r w:rsidR="00E23AC9" w:rsidRPr="00504E20">
              <w:rPr>
                <w:rStyle w:val="Hyperlink"/>
                <w:noProof/>
              </w:rPr>
              <w:t>4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E23AC9" w:rsidRPr="00504E20">
              <w:rPr>
                <w:rStyle w:val="Hyperlink"/>
                <w:noProof/>
              </w:rPr>
              <w:t>Resource Plan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2"/>
            <w:tabs>
              <w:tab w:val="left" w:pos="88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09" w:history="1">
            <w:r w:rsidR="00E23AC9" w:rsidRPr="00504E20">
              <w:rPr>
                <w:rStyle w:val="Hyperlink"/>
                <w:noProof/>
              </w:rPr>
              <w:t>4.1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D24718">
              <w:rPr>
                <w:rStyle w:val="Hyperlink"/>
                <w:noProof/>
              </w:rPr>
              <w:t>H</w:t>
            </w:r>
            <w:r w:rsidR="00E23AC9" w:rsidRPr="00504E20">
              <w:rPr>
                <w:rStyle w:val="Hyperlink"/>
                <w:noProof/>
              </w:rPr>
              <w:t xml:space="preserve">ardware </w:t>
            </w:r>
            <w:r w:rsidR="00D24718">
              <w:rPr>
                <w:rStyle w:val="Hyperlink"/>
                <w:noProof/>
              </w:rPr>
              <w:t>R</w:t>
            </w:r>
            <w:r w:rsidR="00E23AC9" w:rsidRPr="00504E20">
              <w:rPr>
                <w:rStyle w:val="Hyperlink"/>
                <w:noProof/>
              </w:rPr>
              <w:t>equirements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2"/>
            <w:tabs>
              <w:tab w:val="left" w:pos="88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10" w:history="1">
            <w:r w:rsidR="00E23AC9" w:rsidRPr="00504E20">
              <w:rPr>
                <w:rStyle w:val="Hyperlink"/>
                <w:noProof/>
              </w:rPr>
              <w:t>4.2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D24718">
              <w:rPr>
                <w:rStyle w:val="Hyperlink"/>
                <w:noProof/>
              </w:rPr>
              <w:t>S</w:t>
            </w:r>
            <w:r w:rsidR="00E23AC9" w:rsidRPr="00504E20">
              <w:rPr>
                <w:rStyle w:val="Hyperlink"/>
                <w:noProof/>
              </w:rPr>
              <w:t xml:space="preserve">oftware </w:t>
            </w:r>
            <w:r w:rsidR="00D24718">
              <w:rPr>
                <w:rStyle w:val="Hyperlink"/>
                <w:noProof/>
              </w:rPr>
              <w:t>R</w:t>
            </w:r>
            <w:r w:rsidR="00E23AC9" w:rsidRPr="00504E20">
              <w:rPr>
                <w:rStyle w:val="Hyperlink"/>
                <w:noProof/>
              </w:rPr>
              <w:t>equirements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2"/>
            <w:tabs>
              <w:tab w:val="left" w:pos="88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11" w:history="1">
            <w:r w:rsidR="00E23AC9" w:rsidRPr="00504E20">
              <w:rPr>
                <w:rStyle w:val="Hyperlink"/>
                <w:noProof/>
              </w:rPr>
              <w:t>4.3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D24718">
              <w:rPr>
                <w:rStyle w:val="Hyperlink"/>
                <w:noProof/>
              </w:rPr>
              <w:t>H</w:t>
            </w:r>
            <w:r w:rsidR="00E23AC9" w:rsidRPr="00504E20">
              <w:rPr>
                <w:rStyle w:val="Hyperlink"/>
                <w:noProof/>
              </w:rPr>
              <w:t xml:space="preserve">uman </w:t>
            </w:r>
            <w:r w:rsidR="00D24718">
              <w:rPr>
                <w:rStyle w:val="Hyperlink"/>
                <w:noProof/>
              </w:rPr>
              <w:t>R</w:t>
            </w:r>
            <w:r w:rsidR="00E23AC9" w:rsidRPr="00504E20">
              <w:rPr>
                <w:rStyle w:val="Hyperlink"/>
                <w:noProof/>
              </w:rPr>
              <w:t>esources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1"/>
            <w:tabs>
              <w:tab w:val="left" w:pos="44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12" w:history="1">
            <w:r w:rsidR="00E23AC9" w:rsidRPr="00504E20">
              <w:rPr>
                <w:rStyle w:val="Hyperlink"/>
                <w:noProof/>
              </w:rPr>
              <w:t>5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D24718">
              <w:rPr>
                <w:rStyle w:val="Hyperlink"/>
                <w:noProof/>
              </w:rPr>
              <w:t>R</w:t>
            </w:r>
            <w:r w:rsidR="00E23AC9" w:rsidRPr="00504E20">
              <w:rPr>
                <w:rStyle w:val="Hyperlink"/>
                <w:noProof/>
              </w:rPr>
              <w:t>oles &amp;</w:t>
            </w:r>
            <w:r w:rsidR="00D24718">
              <w:rPr>
                <w:rStyle w:val="Hyperlink"/>
                <w:noProof/>
              </w:rPr>
              <w:t>R</w:t>
            </w:r>
            <w:r w:rsidR="00E23AC9" w:rsidRPr="00504E20">
              <w:rPr>
                <w:rStyle w:val="Hyperlink"/>
                <w:noProof/>
              </w:rPr>
              <w:t>esponsibilities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1"/>
            <w:tabs>
              <w:tab w:val="left" w:pos="44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13" w:history="1">
            <w:r w:rsidR="00E23AC9" w:rsidRPr="00504E20">
              <w:rPr>
                <w:rStyle w:val="Hyperlink"/>
                <w:noProof/>
              </w:rPr>
              <w:t>6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D24718">
              <w:rPr>
                <w:rStyle w:val="Hyperlink"/>
                <w:noProof/>
              </w:rPr>
              <w:t>D</w:t>
            </w:r>
            <w:r w:rsidR="00E23AC9" w:rsidRPr="00504E20">
              <w:rPr>
                <w:rStyle w:val="Hyperlink"/>
                <w:noProof/>
              </w:rPr>
              <w:t xml:space="preserve">evelopment </w:t>
            </w:r>
            <w:r w:rsidR="00D24718">
              <w:rPr>
                <w:rStyle w:val="Hyperlink"/>
                <w:noProof/>
              </w:rPr>
              <w:t>P</w:t>
            </w:r>
            <w:r w:rsidR="00E23AC9" w:rsidRPr="00504E20">
              <w:rPr>
                <w:rStyle w:val="Hyperlink"/>
                <w:noProof/>
              </w:rPr>
              <w:t>lan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1"/>
            <w:tabs>
              <w:tab w:val="left" w:pos="44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14" w:history="1">
            <w:r w:rsidR="00E23AC9" w:rsidRPr="00504E20">
              <w:rPr>
                <w:rStyle w:val="Hyperlink"/>
                <w:noProof/>
              </w:rPr>
              <w:t>7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D24718">
              <w:rPr>
                <w:rStyle w:val="Hyperlink"/>
                <w:noProof/>
              </w:rPr>
              <w:t>Q</w:t>
            </w:r>
            <w:r w:rsidR="00E23AC9" w:rsidRPr="00504E20">
              <w:rPr>
                <w:rStyle w:val="Hyperlink"/>
                <w:noProof/>
              </w:rPr>
              <w:t xml:space="preserve">uality </w:t>
            </w:r>
            <w:r w:rsidR="00D24718">
              <w:rPr>
                <w:rStyle w:val="Hyperlink"/>
                <w:noProof/>
              </w:rPr>
              <w:t>M</w:t>
            </w:r>
            <w:r w:rsidR="00E23AC9" w:rsidRPr="00504E20">
              <w:rPr>
                <w:rStyle w:val="Hyperlink"/>
                <w:noProof/>
              </w:rPr>
              <w:t xml:space="preserve">anagement </w:t>
            </w:r>
            <w:r w:rsidR="00D24718">
              <w:rPr>
                <w:rStyle w:val="Hyperlink"/>
                <w:noProof/>
              </w:rPr>
              <w:t>P</w:t>
            </w:r>
            <w:r w:rsidR="00E23AC9" w:rsidRPr="00504E20">
              <w:rPr>
                <w:rStyle w:val="Hyperlink"/>
                <w:noProof/>
              </w:rPr>
              <w:t>lan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2"/>
            <w:tabs>
              <w:tab w:val="left" w:pos="88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15" w:history="1">
            <w:r w:rsidR="00E23AC9" w:rsidRPr="00504E20">
              <w:rPr>
                <w:rStyle w:val="Hyperlink"/>
                <w:noProof/>
              </w:rPr>
              <w:t>7.1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E23AC9" w:rsidRPr="00504E20">
              <w:rPr>
                <w:rStyle w:val="Hyperlink"/>
                <w:noProof/>
              </w:rPr>
              <w:t xml:space="preserve">SQA </w:t>
            </w:r>
            <w:r w:rsidR="00D24718">
              <w:rPr>
                <w:rStyle w:val="Hyperlink"/>
                <w:noProof/>
              </w:rPr>
              <w:t>P</w:t>
            </w:r>
            <w:r w:rsidR="00E23AC9" w:rsidRPr="00504E20">
              <w:rPr>
                <w:rStyle w:val="Hyperlink"/>
                <w:noProof/>
              </w:rPr>
              <w:t>lan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2"/>
            <w:tabs>
              <w:tab w:val="left" w:pos="88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16" w:history="1">
            <w:r w:rsidR="00E23AC9" w:rsidRPr="00504E20">
              <w:rPr>
                <w:rStyle w:val="Hyperlink"/>
                <w:noProof/>
              </w:rPr>
              <w:t>7.2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D24718">
              <w:rPr>
                <w:rStyle w:val="Hyperlink"/>
                <w:noProof/>
              </w:rPr>
              <w:t>T</w:t>
            </w:r>
            <w:r w:rsidR="00E23AC9" w:rsidRPr="00504E20">
              <w:rPr>
                <w:rStyle w:val="Hyperlink"/>
                <w:noProof/>
              </w:rPr>
              <w:t xml:space="preserve">est </w:t>
            </w:r>
            <w:r w:rsidR="00D24718">
              <w:rPr>
                <w:rStyle w:val="Hyperlink"/>
                <w:noProof/>
              </w:rPr>
              <w:t>P</w:t>
            </w:r>
            <w:r w:rsidR="00E23AC9" w:rsidRPr="00504E20">
              <w:rPr>
                <w:rStyle w:val="Hyperlink"/>
                <w:noProof/>
              </w:rPr>
              <w:t>lan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2"/>
            <w:tabs>
              <w:tab w:val="left" w:pos="88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17" w:history="1">
            <w:r w:rsidR="00E23AC9" w:rsidRPr="00504E20">
              <w:rPr>
                <w:rStyle w:val="Hyperlink"/>
                <w:noProof/>
              </w:rPr>
              <w:t>7.3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D24718">
              <w:rPr>
                <w:rStyle w:val="Hyperlink"/>
                <w:noProof/>
              </w:rPr>
              <w:t>A</w:t>
            </w:r>
            <w:r w:rsidR="00E23AC9" w:rsidRPr="00504E20">
              <w:rPr>
                <w:rStyle w:val="Hyperlink"/>
                <w:noProof/>
              </w:rPr>
              <w:t xml:space="preserve">cceptance </w:t>
            </w:r>
            <w:r w:rsidR="00D24718">
              <w:rPr>
                <w:rStyle w:val="Hyperlink"/>
                <w:noProof/>
              </w:rPr>
              <w:t>C</w:t>
            </w:r>
            <w:r w:rsidR="00E23AC9" w:rsidRPr="00504E20">
              <w:rPr>
                <w:rStyle w:val="Hyperlink"/>
                <w:noProof/>
              </w:rPr>
              <w:t>riteria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1"/>
            <w:tabs>
              <w:tab w:val="left" w:pos="44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18" w:history="1">
            <w:r w:rsidR="00E23AC9" w:rsidRPr="00504E20">
              <w:rPr>
                <w:rStyle w:val="Hyperlink"/>
                <w:noProof/>
              </w:rPr>
              <w:t>8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D24718">
              <w:rPr>
                <w:rStyle w:val="Hyperlink"/>
                <w:noProof/>
              </w:rPr>
              <w:t>R</w:t>
            </w:r>
            <w:r w:rsidR="00E23AC9" w:rsidRPr="00504E20">
              <w:rPr>
                <w:rStyle w:val="Hyperlink"/>
                <w:noProof/>
              </w:rPr>
              <w:t xml:space="preserve">isk </w:t>
            </w:r>
            <w:r w:rsidR="00D24718">
              <w:rPr>
                <w:rStyle w:val="Hyperlink"/>
                <w:noProof/>
              </w:rPr>
              <w:t>M</w:t>
            </w:r>
            <w:r w:rsidR="00E23AC9" w:rsidRPr="00504E20">
              <w:rPr>
                <w:rStyle w:val="Hyperlink"/>
                <w:noProof/>
              </w:rPr>
              <w:t xml:space="preserve">anagement </w:t>
            </w:r>
            <w:r w:rsidR="00D24718">
              <w:rPr>
                <w:rStyle w:val="Hyperlink"/>
                <w:noProof/>
              </w:rPr>
              <w:t>P</w:t>
            </w:r>
            <w:r w:rsidR="00E23AC9" w:rsidRPr="00504E20">
              <w:rPr>
                <w:rStyle w:val="Hyperlink"/>
                <w:noProof/>
              </w:rPr>
              <w:t>lan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1"/>
            <w:tabs>
              <w:tab w:val="left" w:pos="44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19" w:history="1">
            <w:r w:rsidR="00E23AC9" w:rsidRPr="00504E20">
              <w:rPr>
                <w:rStyle w:val="Hyperlink"/>
                <w:noProof/>
              </w:rPr>
              <w:t>9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D24718">
              <w:rPr>
                <w:rStyle w:val="Hyperlink"/>
                <w:noProof/>
              </w:rPr>
              <w:t>P</w:t>
            </w:r>
            <w:r w:rsidR="00E23AC9" w:rsidRPr="00504E20">
              <w:rPr>
                <w:rStyle w:val="Hyperlink"/>
                <w:noProof/>
              </w:rPr>
              <w:t xml:space="preserve">roject </w:t>
            </w:r>
            <w:r w:rsidR="00D24718">
              <w:rPr>
                <w:rStyle w:val="Hyperlink"/>
                <w:noProof/>
              </w:rPr>
              <w:t>S</w:t>
            </w:r>
            <w:r w:rsidR="00E23AC9" w:rsidRPr="00504E20">
              <w:rPr>
                <w:rStyle w:val="Hyperlink"/>
                <w:noProof/>
              </w:rPr>
              <w:t xml:space="preserve">tatus </w:t>
            </w:r>
            <w:r w:rsidR="00D24718">
              <w:rPr>
                <w:rStyle w:val="Hyperlink"/>
                <w:noProof/>
              </w:rPr>
              <w:t>M</w:t>
            </w:r>
            <w:r w:rsidR="00E23AC9" w:rsidRPr="00504E20">
              <w:rPr>
                <w:rStyle w:val="Hyperlink"/>
                <w:noProof/>
              </w:rPr>
              <w:t>onitoring &amp;</w:t>
            </w:r>
            <w:r w:rsidR="00D24718">
              <w:rPr>
                <w:rStyle w:val="Hyperlink"/>
                <w:noProof/>
              </w:rPr>
              <w:t>R</w:t>
            </w:r>
            <w:r w:rsidR="00E23AC9" w:rsidRPr="00504E20">
              <w:rPr>
                <w:rStyle w:val="Hyperlink"/>
                <w:noProof/>
              </w:rPr>
              <w:t>eporting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1"/>
            <w:tabs>
              <w:tab w:val="left" w:pos="66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20" w:history="1">
            <w:r w:rsidR="00E23AC9" w:rsidRPr="00504E20">
              <w:rPr>
                <w:rStyle w:val="Hyperlink"/>
                <w:noProof/>
              </w:rPr>
              <w:t>10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D24718">
              <w:rPr>
                <w:rStyle w:val="Hyperlink"/>
                <w:noProof/>
              </w:rPr>
              <w:t>M</w:t>
            </w:r>
            <w:r w:rsidR="00E23AC9" w:rsidRPr="00504E20">
              <w:rPr>
                <w:rStyle w:val="Hyperlink"/>
                <w:noProof/>
              </w:rPr>
              <w:t xml:space="preserve">etrics </w:t>
            </w:r>
            <w:r w:rsidR="00D24718">
              <w:rPr>
                <w:rStyle w:val="Hyperlink"/>
                <w:noProof/>
              </w:rPr>
              <w:t>C</w:t>
            </w:r>
            <w:r w:rsidR="00E23AC9" w:rsidRPr="00504E20">
              <w:rPr>
                <w:rStyle w:val="Hyperlink"/>
                <w:noProof/>
              </w:rPr>
              <w:t>ollection &amp;</w:t>
            </w:r>
            <w:r w:rsidR="00D24718">
              <w:rPr>
                <w:rStyle w:val="Hyperlink"/>
                <w:noProof/>
              </w:rPr>
              <w:t>A</w:t>
            </w:r>
            <w:r w:rsidR="00E23AC9" w:rsidRPr="00504E20">
              <w:rPr>
                <w:rStyle w:val="Hyperlink"/>
                <w:noProof/>
              </w:rPr>
              <w:t>nalysis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C9" w:rsidRDefault="00937681">
          <w:pPr>
            <w:pStyle w:val="TOC1"/>
            <w:tabs>
              <w:tab w:val="left" w:pos="660"/>
              <w:tab w:val="right" w:leader="dot" w:pos="9350"/>
            </w:tabs>
            <w:rPr>
              <w:rFonts w:cs="Arial Unicode MS"/>
              <w:noProof/>
              <w:lang w:bidi="ml-IN"/>
            </w:rPr>
          </w:pPr>
          <w:hyperlink w:anchor="_Toc499072921" w:history="1">
            <w:r w:rsidR="00E23AC9" w:rsidRPr="00504E20">
              <w:rPr>
                <w:rStyle w:val="Hyperlink"/>
                <w:noProof/>
              </w:rPr>
              <w:t>11</w:t>
            </w:r>
            <w:r w:rsidR="00E23AC9">
              <w:rPr>
                <w:rFonts w:cs="Arial Unicode MS"/>
                <w:noProof/>
                <w:lang w:bidi="ml-IN"/>
              </w:rPr>
              <w:tab/>
            </w:r>
            <w:r w:rsidR="00E23AC9" w:rsidRPr="00504E20">
              <w:rPr>
                <w:rStyle w:val="Hyperlink"/>
                <w:noProof/>
              </w:rPr>
              <w:t>Appendices</w:t>
            </w:r>
            <w:r w:rsidR="00E23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3AC9">
              <w:rPr>
                <w:noProof/>
                <w:webHidden/>
              </w:rPr>
              <w:instrText xml:space="preserve"> PAGEREF _Toc499072921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2A" w:rsidRDefault="00937681">
          <w:r>
            <w:fldChar w:fldCharType="end"/>
          </w:r>
        </w:p>
      </w:sdtContent>
    </w:sdt>
    <w:p w:rsidR="007A2572" w:rsidRDefault="007A2572">
      <w:r>
        <w:br w:type="page"/>
      </w:r>
    </w:p>
    <w:p w:rsidR="00D32B20" w:rsidRDefault="00D32B20" w:rsidP="00D32B20">
      <w:pPr>
        <w:pStyle w:val="Heading1"/>
        <w:numPr>
          <w:ilvl w:val="0"/>
          <w:numId w:val="1"/>
        </w:numPr>
        <w:spacing w:before="240" w:line="259" w:lineRule="auto"/>
      </w:pPr>
      <w:bookmarkStart w:id="1" w:name="_Toc496790086"/>
      <w:bookmarkStart w:id="2" w:name="_Toc499072900"/>
      <w:r>
        <w:lastRenderedPageBreak/>
        <w:t>Introduction</w:t>
      </w:r>
      <w:bookmarkEnd w:id="1"/>
      <w:bookmarkEnd w:id="2"/>
    </w:p>
    <w:p w:rsidR="00D32B20" w:rsidRDefault="00FC3520" w:rsidP="00D32B20">
      <w:pPr>
        <w:pStyle w:val="Heading2"/>
        <w:numPr>
          <w:ilvl w:val="1"/>
          <w:numId w:val="1"/>
        </w:numPr>
        <w:spacing w:before="40" w:line="259" w:lineRule="auto"/>
      </w:pPr>
      <w:bookmarkStart w:id="3" w:name="_Toc499072901"/>
      <w:r>
        <w:t>About the customer</w:t>
      </w:r>
      <w:bookmarkEnd w:id="3"/>
    </w:p>
    <w:p w:rsidR="00372D11" w:rsidRPr="00FC3520" w:rsidRDefault="00FC3520" w:rsidP="002B4876">
      <w:pPr>
        <w:jc w:val="both"/>
        <w:rPr>
          <w:rFonts w:ascii="Calibri" w:eastAsia="MS Mincho" w:hAnsi="Calibri" w:cs="Times New Roman"/>
        </w:rPr>
      </w:pPr>
      <w:r w:rsidRPr="00FC3520">
        <w:rPr>
          <w:rFonts w:ascii="Calibri" w:eastAsia="MS Mincho" w:hAnsi="Calibri" w:cs="Times New Roman"/>
          <w:color w:val="FF0000"/>
        </w:rPr>
        <w:t>&lt;Write a brief description about the customer, their business, products and services, context or background of the project etc.&gt;</w:t>
      </w:r>
    </w:p>
    <w:p w:rsidR="00D32B20" w:rsidRDefault="00FC3520" w:rsidP="00D32B20">
      <w:pPr>
        <w:pStyle w:val="Heading2"/>
        <w:numPr>
          <w:ilvl w:val="1"/>
          <w:numId w:val="1"/>
        </w:numPr>
        <w:spacing w:before="40" w:line="259" w:lineRule="auto"/>
      </w:pPr>
      <w:bookmarkStart w:id="4" w:name="_Toc499072902"/>
      <w:r>
        <w:t>ABOUT the project</w:t>
      </w:r>
      <w:bookmarkEnd w:id="4"/>
    </w:p>
    <w:p w:rsidR="00372D11" w:rsidRDefault="00FC3520" w:rsidP="002B4876">
      <w:pPr>
        <w:jc w:val="both"/>
        <w:rPr>
          <w:rFonts w:ascii="Calibri" w:eastAsia="MS Mincho" w:hAnsi="Calibri" w:cs="Times New Roman"/>
        </w:rPr>
      </w:pPr>
      <w:r w:rsidRPr="00FC3520">
        <w:rPr>
          <w:rFonts w:ascii="Calibri" w:eastAsia="MS Mincho" w:hAnsi="Calibri" w:cs="Times New Roman"/>
          <w:color w:val="FF0000"/>
        </w:rPr>
        <w:t xml:space="preserve">&lt;Write a brief description about the </w:t>
      </w:r>
      <w:r>
        <w:rPr>
          <w:rFonts w:ascii="Calibri" w:eastAsia="MS Mincho" w:hAnsi="Calibri" w:cs="Times New Roman"/>
          <w:color w:val="FF0000"/>
        </w:rPr>
        <w:t>project&gt;</w:t>
      </w:r>
    </w:p>
    <w:p w:rsidR="00D32B20" w:rsidRDefault="00D32B20" w:rsidP="00D32B20">
      <w:pPr>
        <w:pStyle w:val="Heading2"/>
        <w:numPr>
          <w:ilvl w:val="1"/>
          <w:numId w:val="1"/>
        </w:numPr>
        <w:spacing w:before="40" w:line="259" w:lineRule="auto"/>
      </w:pPr>
      <w:bookmarkStart w:id="5" w:name="_Toc496790089"/>
      <w:bookmarkStart w:id="6" w:name="_Toc499072903"/>
      <w:r>
        <w:t>Pro</w:t>
      </w:r>
      <w:r w:rsidR="00FC3520">
        <w:t xml:space="preserve">ject </w:t>
      </w:r>
      <w:r>
        <w:t>Overview</w:t>
      </w:r>
      <w:bookmarkEnd w:id="5"/>
      <w:bookmarkEnd w:id="6"/>
      <w:r w:rsidR="001D61E6">
        <w:rPr>
          <w:rFonts w:hint="eastAsia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000"/>
      </w:tblPr>
      <w:tblGrid>
        <w:gridCol w:w="4140"/>
        <w:gridCol w:w="4860"/>
      </w:tblGrid>
      <w:tr w:rsidR="00FC3520" w:rsidTr="00397C87"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C3520" w:rsidRDefault="00FC3520" w:rsidP="00397C8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Theme="minorHAnsi" w:eastAsiaTheme="minorEastAsia" w:hAnsi="Calibri" w:cstheme="minorBidi"/>
                <w:color w:val="000000" w:themeColor="dark1"/>
              </w:rPr>
              <w:t>Project Code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520" w:rsidRDefault="00FC3520" w:rsidP="00397C8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C3520" w:rsidTr="00397C87"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C3520" w:rsidRDefault="00FC3520" w:rsidP="00397C8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Theme="minorHAnsi" w:hAnsi="Calibri" w:cs="Arial"/>
                <w:color w:val="000000" w:themeColor="dark1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520" w:rsidRDefault="00FC3520" w:rsidP="00397C8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C3520" w:rsidTr="00397C87"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C3520" w:rsidRDefault="00FC3520" w:rsidP="00397C8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Theme="minorHAnsi" w:hAnsi="Calibri" w:cs="Arial"/>
                <w:color w:val="000000" w:themeColor="dark1"/>
              </w:rPr>
              <w:t>Project Type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520" w:rsidRDefault="00FC3520" w:rsidP="00397C8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C3520" w:rsidTr="00397C87"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C3520" w:rsidRDefault="00FC3520" w:rsidP="00397C8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Theme="minorHAnsi" w:hAnsi="Calibri" w:cs="Arial"/>
                <w:color w:val="000000" w:themeColor="dark1"/>
              </w:rPr>
              <w:t>Customer/End User (Name, Email &amp; Phone)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520" w:rsidRDefault="00FC3520" w:rsidP="00397C8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C3520" w:rsidTr="00397C87"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C3520" w:rsidRDefault="00FC3520" w:rsidP="00397C8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Theme="minorHAnsi" w:hAnsi="Calibri" w:cs="Arial"/>
                <w:color w:val="000000" w:themeColor="dark1"/>
              </w:rPr>
              <w:t>Project Authorization Reference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520" w:rsidRDefault="00FC3520" w:rsidP="00397C8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C3520" w:rsidTr="00397C87"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C3520" w:rsidRDefault="00FC3520" w:rsidP="00397C8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Theme="minorHAnsi" w:hAnsi="Calibri" w:cs="Arial"/>
                <w:color w:val="000000" w:themeColor="dark1"/>
              </w:rPr>
              <w:t>Project Manager (Name, Email &amp; Phone)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520" w:rsidRDefault="00FC3520" w:rsidP="00397C8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C3520" w:rsidTr="00397C87"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C3520" w:rsidRDefault="002B4876" w:rsidP="002B487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Theme="minorHAnsi" w:hAnsi="Calibri" w:cs="Arial"/>
                <w:color w:val="000000" w:themeColor="dark1"/>
              </w:rPr>
              <w:t xml:space="preserve">Project </w:t>
            </w:r>
            <w:r w:rsidR="00FC3520">
              <w:rPr>
                <w:rFonts w:asciiTheme="minorHAnsi" w:hAnsi="Calibri" w:cs="Arial"/>
                <w:color w:val="000000" w:themeColor="dark1"/>
              </w:rPr>
              <w:t xml:space="preserve">Lead (Name, Email &amp; Phone)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520" w:rsidRDefault="00FC3520" w:rsidP="00397C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C3520" w:rsidTr="00397C87"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C3520" w:rsidRDefault="002B4876" w:rsidP="00397C8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Theme="minorHAnsi" w:hAnsi="Calibri" w:cs="Arial"/>
                <w:color w:val="000000" w:themeColor="dark1"/>
              </w:rPr>
              <w:t>QA Manager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520" w:rsidRDefault="00FC3520" w:rsidP="00397C8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C3520" w:rsidTr="00397C87"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C3520" w:rsidRDefault="002B4876" w:rsidP="00397C8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Theme="minorHAnsi" w:hAnsi="Calibri" w:cs="Arial"/>
                <w:color w:val="000000" w:themeColor="dark1"/>
              </w:rPr>
              <w:t>QA Member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520" w:rsidRDefault="00FC3520" w:rsidP="00397C8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B4876" w:rsidTr="00397C87"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B4876" w:rsidRDefault="002B4876" w:rsidP="00397C87">
            <w:pPr>
              <w:pStyle w:val="NormalWeb"/>
              <w:spacing w:before="0" w:beforeAutospacing="0" w:after="0" w:afterAutospacing="0" w:line="276" w:lineRule="auto"/>
              <w:rPr>
                <w:rFonts w:asciiTheme="minorHAnsi" w:hAnsi="Calibri" w:cs="Arial"/>
                <w:color w:val="000000" w:themeColor="dark1"/>
              </w:rPr>
            </w:pPr>
            <w:r>
              <w:rPr>
                <w:rFonts w:asciiTheme="minorHAnsi" w:hAnsi="Calibri" w:cs="Arial"/>
                <w:color w:val="000000" w:themeColor="dark1"/>
              </w:rPr>
              <w:t>Tester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76" w:rsidRDefault="002B4876" w:rsidP="00397C8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C3520" w:rsidTr="00397C87"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C3520" w:rsidRDefault="00FC3520" w:rsidP="00397C87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Theme="minorHAnsi" w:hAnsi="Calibri" w:cs="Arial"/>
                <w:color w:val="000000" w:themeColor="dark1"/>
              </w:rPr>
              <w:t>Project Start Date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520" w:rsidRDefault="00FC3520" w:rsidP="00397C8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C3520" w:rsidTr="00397C87"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C3520" w:rsidRDefault="00FC3520" w:rsidP="00397C8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Theme="minorHAnsi" w:hAnsi="Calibri" w:cs="Arial"/>
                <w:color w:val="000000" w:themeColor="dark1"/>
              </w:rPr>
              <w:t>Project End Date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520" w:rsidRDefault="00FC3520" w:rsidP="00397C8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B4876" w:rsidRPr="006F2A69" w:rsidTr="00397C87"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B4876" w:rsidRPr="006910CD" w:rsidRDefault="002B4876" w:rsidP="00397C87">
            <w:pPr>
              <w:rPr>
                <w:rFonts w:cstheme="minorHAnsi"/>
              </w:rPr>
            </w:pPr>
            <w:r w:rsidRPr="00B95104">
              <w:rPr>
                <w:rFonts w:eastAsia="Times New Roman" w:hAnsi="Calibri" w:cs="Arial"/>
                <w:color w:val="000000" w:themeColor="dark1"/>
                <w:sz w:val="24"/>
                <w:szCs w:val="24"/>
                <w:lang w:eastAsia="en-US"/>
              </w:rPr>
              <w:t>Total Estimated Size in Function Points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876" w:rsidRPr="006F2A69" w:rsidRDefault="002B4876" w:rsidP="00397C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3520" w:rsidRPr="006F2A69" w:rsidTr="00397C87"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C3520" w:rsidRPr="006910CD" w:rsidRDefault="002B4876" w:rsidP="00397C87">
            <w:pPr>
              <w:rPr>
                <w:rFonts w:cstheme="minorHAnsi"/>
                <w:szCs w:val="24"/>
              </w:rPr>
            </w:pPr>
            <w:r w:rsidRPr="00B95104">
              <w:rPr>
                <w:rFonts w:eastAsia="Times New Roman" w:hAnsi="Calibri" w:cs="Arial"/>
                <w:color w:val="000000" w:themeColor="dark1"/>
                <w:sz w:val="24"/>
                <w:szCs w:val="24"/>
                <w:lang w:eastAsia="en-US"/>
              </w:rPr>
              <w:t xml:space="preserve">Total </w:t>
            </w:r>
            <w:r w:rsidR="00FC3520" w:rsidRPr="00B95104">
              <w:rPr>
                <w:rFonts w:eastAsia="Times New Roman" w:hAnsi="Calibri" w:cs="Arial"/>
                <w:color w:val="000000" w:themeColor="dark1"/>
                <w:sz w:val="24"/>
                <w:szCs w:val="24"/>
                <w:lang w:eastAsia="en-US"/>
              </w:rPr>
              <w:t>Estimated Effort in Person Days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520" w:rsidRPr="006F2A69" w:rsidRDefault="00FC3520" w:rsidP="00397C8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D7A" w:rsidRPr="00A34D01" w:rsidRDefault="00903D7A" w:rsidP="002B4876"/>
    <w:p w:rsidR="00A65DE2" w:rsidRPr="009E5AF8" w:rsidRDefault="00A65DE2" w:rsidP="00D32B20">
      <w:pPr>
        <w:pStyle w:val="BodyTextIndent2"/>
        <w:spacing w:line="240" w:lineRule="auto"/>
        <w:ind w:left="0"/>
        <w:jc w:val="both"/>
        <w:rPr>
          <w:rFonts w:ascii="Times New Roman" w:hAnsi="Times New Roman" w:cs="Times New Roman"/>
          <w:i/>
          <w:color w:val="C00000"/>
          <w:lang w:eastAsia="ja-JP"/>
        </w:rPr>
      </w:pPr>
    </w:p>
    <w:p w:rsidR="00D32B20" w:rsidRDefault="00D32B20" w:rsidP="00D32B20">
      <w:pPr>
        <w:pStyle w:val="Heading2"/>
        <w:numPr>
          <w:ilvl w:val="1"/>
          <w:numId w:val="1"/>
        </w:numPr>
        <w:spacing w:before="40" w:line="259" w:lineRule="auto"/>
      </w:pPr>
      <w:bookmarkStart w:id="7" w:name="_Toc496790092"/>
      <w:bookmarkStart w:id="8" w:name="_Toc499072904"/>
      <w:r>
        <w:lastRenderedPageBreak/>
        <w:t>Constraints</w:t>
      </w:r>
      <w:bookmarkEnd w:id="7"/>
      <w:bookmarkEnd w:id="8"/>
    </w:p>
    <w:p w:rsidR="002B4876" w:rsidRPr="002B4876" w:rsidRDefault="002B4876" w:rsidP="002B4876">
      <w:pPr>
        <w:shd w:val="clear" w:color="auto" w:fill="FFFFFF"/>
        <w:spacing w:before="100" w:beforeAutospacing="1" w:after="199" w:line="240" w:lineRule="auto"/>
        <w:jc w:val="both"/>
        <w:rPr>
          <w:color w:val="FF0000"/>
        </w:rPr>
      </w:pPr>
      <w:r w:rsidRPr="002B4876">
        <w:rPr>
          <w:color w:val="FF0000"/>
        </w:rPr>
        <w:t>&lt;</w:t>
      </w:r>
      <w:r>
        <w:rPr>
          <w:color w:val="FF0000"/>
        </w:rPr>
        <w:t>List the c</w:t>
      </w:r>
      <w:r w:rsidRPr="002B4876">
        <w:rPr>
          <w:color w:val="FF0000"/>
        </w:rPr>
        <w:t>onstraints and limitations if any for the project&gt;</w:t>
      </w:r>
    </w:p>
    <w:p w:rsidR="00E6379D" w:rsidRPr="004C3EAC" w:rsidRDefault="00E6379D" w:rsidP="00D32B20">
      <w:pPr>
        <w:pStyle w:val="BodyTextIndent2"/>
        <w:spacing w:line="240" w:lineRule="auto"/>
        <w:ind w:left="0"/>
        <w:jc w:val="both"/>
        <w:rPr>
          <w:lang w:eastAsia="ja-JP"/>
        </w:rPr>
      </w:pPr>
    </w:p>
    <w:p w:rsidR="00D32B20" w:rsidRDefault="00D32B20" w:rsidP="00D32B20">
      <w:pPr>
        <w:pStyle w:val="Heading2"/>
        <w:numPr>
          <w:ilvl w:val="1"/>
          <w:numId w:val="1"/>
        </w:numPr>
        <w:spacing w:before="40" w:line="259" w:lineRule="auto"/>
      </w:pPr>
      <w:bookmarkStart w:id="9" w:name="_Toc496790093"/>
      <w:bookmarkStart w:id="10" w:name="_Toc499072905"/>
      <w:r>
        <w:t>Assumptions and Dependencies</w:t>
      </w:r>
      <w:bookmarkEnd w:id="9"/>
      <w:bookmarkEnd w:id="10"/>
    </w:p>
    <w:p w:rsidR="00D32B20" w:rsidRDefault="00D32B20" w:rsidP="00D32B20">
      <w:pPr>
        <w:pStyle w:val="BodyTextIndent2"/>
        <w:spacing w:line="240" w:lineRule="auto"/>
        <w:ind w:left="0"/>
        <w:jc w:val="both"/>
        <w:rPr>
          <w:lang w:eastAsia="ja-JP"/>
        </w:rPr>
      </w:pPr>
    </w:p>
    <w:p w:rsidR="002B4876" w:rsidRDefault="002B4876" w:rsidP="002B4876">
      <w:pPr>
        <w:shd w:val="clear" w:color="auto" w:fill="FFFFFF"/>
        <w:spacing w:before="100" w:beforeAutospacing="1" w:after="199" w:line="240" w:lineRule="auto"/>
        <w:jc w:val="both"/>
        <w:rPr>
          <w:color w:val="FF0000"/>
        </w:rPr>
      </w:pPr>
      <w:r w:rsidRPr="002B4876">
        <w:rPr>
          <w:color w:val="FF0000"/>
        </w:rPr>
        <w:t>&lt;</w:t>
      </w:r>
      <w:r>
        <w:rPr>
          <w:color w:val="FF0000"/>
        </w:rPr>
        <w:t>List the assumptions and dependencies for the project&gt;</w:t>
      </w:r>
    </w:p>
    <w:p w:rsidR="00D32B20" w:rsidRPr="00676501" w:rsidRDefault="00D32B20" w:rsidP="00D32B20">
      <w:pPr>
        <w:pStyle w:val="BodyTextIndent2"/>
        <w:spacing w:line="240" w:lineRule="auto"/>
        <w:ind w:left="0"/>
        <w:jc w:val="both"/>
        <w:rPr>
          <w:rFonts w:ascii="Times New Roman" w:hAnsi="Times New Roman" w:cs="Times New Roman"/>
          <w:i/>
          <w:color w:val="C00000"/>
          <w:lang w:eastAsia="ja-JP"/>
        </w:rPr>
      </w:pPr>
    </w:p>
    <w:p w:rsidR="0017764F" w:rsidRDefault="002B4876" w:rsidP="009332FC">
      <w:pPr>
        <w:pStyle w:val="Heading1"/>
        <w:numPr>
          <w:ilvl w:val="0"/>
          <w:numId w:val="1"/>
        </w:numPr>
        <w:spacing w:before="240" w:line="259" w:lineRule="auto"/>
      </w:pPr>
      <w:bookmarkStart w:id="11" w:name="_Functional_Requirements"/>
      <w:bookmarkStart w:id="12" w:name="_Toc499072906"/>
      <w:bookmarkEnd w:id="11"/>
      <w:r>
        <w:t>PRoject objectives</w:t>
      </w:r>
      <w:bookmarkEnd w:id="12"/>
    </w:p>
    <w:p w:rsidR="00D0071B" w:rsidRDefault="00D0071B" w:rsidP="00D0071B"/>
    <w:tbl>
      <w:tblPr>
        <w:tblStyle w:val="TableGrid"/>
        <w:tblW w:w="0" w:type="auto"/>
        <w:tblLook w:val="04A0"/>
      </w:tblPr>
      <w:tblGrid>
        <w:gridCol w:w="4225"/>
        <w:gridCol w:w="5125"/>
      </w:tblGrid>
      <w:tr w:rsidR="002B4876" w:rsidTr="00580015">
        <w:tc>
          <w:tcPr>
            <w:tcW w:w="4225" w:type="dxa"/>
            <w:shd w:val="clear" w:color="auto" w:fill="A6A6A6" w:themeFill="background1" w:themeFillShade="A6"/>
          </w:tcPr>
          <w:p w:rsidR="002B4876" w:rsidRPr="00580015" w:rsidRDefault="00580015" w:rsidP="00D0071B">
            <w:pPr>
              <w:rPr>
                <w:b/>
                <w:bCs/>
                <w:sz w:val="24"/>
                <w:szCs w:val="24"/>
              </w:rPr>
            </w:pPr>
            <w:r w:rsidRPr="00580015">
              <w:rPr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5125" w:type="dxa"/>
            <w:shd w:val="clear" w:color="auto" w:fill="A6A6A6" w:themeFill="background1" w:themeFillShade="A6"/>
          </w:tcPr>
          <w:p w:rsidR="002B4876" w:rsidRPr="00580015" w:rsidRDefault="00580015" w:rsidP="00D0071B">
            <w:pPr>
              <w:rPr>
                <w:b/>
                <w:bCs/>
                <w:sz w:val="24"/>
                <w:szCs w:val="24"/>
              </w:rPr>
            </w:pPr>
            <w:r w:rsidRPr="00580015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B4876" w:rsidTr="00580015">
        <w:tc>
          <w:tcPr>
            <w:tcW w:w="4225" w:type="dxa"/>
          </w:tcPr>
          <w:p w:rsidR="002B4876" w:rsidRDefault="00580015" w:rsidP="00D0071B">
            <w:r>
              <w:t>Functional Objectives</w:t>
            </w:r>
          </w:p>
        </w:tc>
        <w:tc>
          <w:tcPr>
            <w:tcW w:w="5125" w:type="dxa"/>
          </w:tcPr>
          <w:p w:rsidR="002B4876" w:rsidRDefault="002B4876" w:rsidP="00D0071B"/>
          <w:p w:rsidR="00580015" w:rsidRDefault="00580015" w:rsidP="00D0071B"/>
          <w:p w:rsidR="00580015" w:rsidRDefault="00580015" w:rsidP="00D0071B"/>
        </w:tc>
      </w:tr>
      <w:tr w:rsidR="002B4876" w:rsidTr="00580015">
        <w:tc>
          <w:tcPr>
            <w:tcW w:w="4225" w:type="dxa"/>
          </w:tcPr>
          <w:p w:rsidR="002B4876" w:rsidRDefault="00580015" w:rsidP="00D0071B">
            <w:r>
              <w:t>Technical Objectives</w:t>
            </w:r>
          </w:p>
        </w:tc>
        <w:tc>
          <w:tcPr>
            <w:tcW w:w="5125" w:type="dxa"/>
          </w:tcPr>
          <w:p w:rsidR="002B4876" w:rsidRDefault="002B4876" w:rsidP="00D0071B"/>
          <w:p w:rsidR="00580015" w:rsidRDefault="00580015" w:rsidP="00D0071B"/>
          <w:p w:rsidR="00580015" w:rsidRDefault="00580015" w:rsidP="00D0071B"/>
        </w:tc>
      </w:tr>
      <w:tr w:rsidR="002B4876" w:rsidTr="00580015">
        <w:tc>
          <w:tcPr>
            <w:tcW w:w="4225" w:type="dxa"/>
          </w:tcPr>
          <w:p w:rsidR="002B4876" w:rsidRDefault="00580015" w:rsidP="00D0071B">
            <w:r>
              <w:t>Schedule Objectives</w:t>
            </w:r>
          </w:p>
        </w:tc>
        <w:tc>
          <w:tcPr>
            <w:tcW w:w="5125" w:type="dxa"/>
          </w:tcPr>
          <w:p w:rsidR="002B4876" w:rsidRDefault="002B4876" w:rsidP="00D0071B"/>
          <w:p w:rsidR="00580015" w:rsidRDefault="00580015" w:rsidP="00D0071B"/>
          <w:p w:rsidR="00580015" w:rsidRDefault="00580015" w:rsidP="00D0071B"/>
        </w:tc>
      </w:tr>
      <w:tr w:rsidR="002B4876" w:rsidTr="00580015">
        <w:tc>
          <w:tcPr>
            <w:tcW w:w="4225" w:type="dxa"/>
          </w:tcPr>
          <w:p w:rsidR="002B4876" w:rsidRDefault="00580015" w:rsidP="00D0071B">
            <w:r>
              <w:t>Cost Objectives</w:t>
            </w:r>
          </w:p>
        </w:tc>
        <w:tc>
          <w:tcPr>
            <w:tcW w:w="5125" w:type="dxa"/>
          </w:tcPr>
          <w:p w:rsidR="002B4876" w:rsidRDefault="002B4876" w:rsidP="00D0071B"/>
          <w:p w:rsidR="00580015" w:rsidRDefault="00580015" w:rsidP="00D0071B"/>
          <w:p w:rsidR="00580015" w:rsidRDefault="00580015" w:rsidP="00D0071B"/>
        </w:tc>
      </w:tr>
      <w:tr w:rsidR="00580015" w:rsidTr="00580015">
        <w:tc>
          <w:tcPr>
            <w:tcW w:w="4225" w:type="dxa"/>
          </w:tcPr>
          <w:p w:rsidR="00580015" w:rsidRDefault="00580015" w:rsidP="00D0071B">
            <w:r>
              <w:t>Quality Objectives</w:t>
            </w:r>
          </w:p>
        </w:tc>
        <w:tc>
          <w:tcPr>
            <w:tcW w:w="5125" w:type="dxa"/>
          </w:tcPr>
          <w:p w:rsidR="00580015" w:rsidRDefault="00580015" w:rsidP="00D0071B"/>
          <w:p w:rsidR="00580015" w:rsidRDefault="00580015" w:rsidP="00D0071B"/>
          <w:p w:rsidR="00580015" w:rsidRDefault="00580015" w:rsidP="00D0071B"/>
        </w:tc>
      </w:tr>
      <w:tr w:rsidR="002B4876" w:rsidTr="00580015">
        <w:tc>
          <w:tcPr>
            <w:tcW w:w="4225" w:type="dxa"/>
          </w:tcPr>
          <w:p w:rsidR="002B4876" w:rsidRDefault="00580015" w:rsidP="00D0071B">
            <w:r>
              <w:t>Business Objectives</w:t>
            </w:r>
          </w:p>
        </w:tc>
        <w:tc>
          <w:tcPr>
            <w:tcW w:w="5125" w:type="dxa"/>
          </w:tcPr>
          <w:p w:rsidR="002B4876" w:rsidRDefault="002B4876" w:rsidP="00D0071B"/>
          <w:p w:rsidR="00580015" w:rsidRDefault="00580015" w:rsidP="00D0071B"/>
          <w:p w:rsidR="00580015" w:rsidRDefault="00580015" w:rsidP="00D0071B"/>
        </w:tc>
      </w:tr>
    </w:tbl>
    <w:p w:rsidR="002B4876" w:rsidRPr="00D0071B" w:rsidRDefault="002B4876" w:rsidP="00D0071B"/>
    <w:p w:rsidR="00D32B20" w:rsidRDefault="00580015" w:rsidP="00B62FF0">
      <w:pPr>
        <w:pStyle w:val="Heading1"/>
        <w:numPr>
          <w:ilvl w:val="0"/>
          <w:numId w:val="1"/>
        </w:numPr>
        <w:spacing w:before="240" w:line="259" w:lineRule="auto"/>
      </w:pPr>
      <w:bookmarkStart w:id="13" w:name="_Toc499072907"/>
      <w:r>
        <w:t>major milestones &amp; deliverables</w:t>
      </w:r>
      <w:bookmarkEnd w:id="13"/>
    </w:p>
    <w:p w:rsidR="008E7B9C" w:rsidRDefault="008E7B9C" w:rsidP="00D32B20">
      <w:pPr>
        <w:ind w:firstLine="432"/>
        <w:jc w:val="both"/>
      </w:pPr>
    </w:p>
    <w:tbl>
      <w:tblPr>
        <w:tblStyle w:val="TableGrid"/>
        <w:tblW w:w="0" w:type="auto"/>
        <w:tblLook w:val="04A0"/>
      </w:tblPr>
      <w:tblGrid>
        <w:gridCol w:w="3775"/>
        <w:gridCol w:w="3690"/>
        <w:gridCol w:w="1885"/>
      </w:tblGrid>
      <w:tr w:rsidR="00580015" w:rsidTr="00580015">
        <w:tc>
          <w:tcPr>
            <w:tcW w:w="3775" w:type="dxa"/>
            <w:shd w:val="clear" w:color="auto" w:fill="BFBFBF" w:themeFill="background1" w:themeFillShade="BF"/>
          </w:tcPr>
          <w:p w:rsidR="00580015" w:rsidRDefault="00580015" w:rsidP="00D32B20">
            <w:pPr>
              <w:jc w:val="both"/>
            </w:pPr>
            <w:r>
              <w:t>Milestone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580015" w:rsidRDefault="00580015" w:rsidP="00D32B20">
            <w:pPr>
              <w:jc w:val="both"/>
            </w:pPr>
            <w:r>
              <w:t>Deliverable</w:t>
            </w:r>
          </w:p>
        </w:tc>
        <w:tc>
          <w:tcPr>
            <w:tcW w:w="1885" w:type="dxa"/>
            <w:shd w:val="clear" w:color="auto" w:fill="BFBFBF" w:themeFill="background1" w:themeFillShade="BF"/>
          </w:tcPr>
          <w:p w:rsidR="00580015" w:rsidRDefault="00580015" w:rsidP="00D32B20">
            <w:pPr>
              <w:jc w:val="both"/>
            </w:pPr>
            <w:r>
              <w:t>Target Date</w:t>
            </w:r>
          </w:p>
        </w:tc>
      </w:tr>
      <w:tr w:rsidR="00580015" w:rsidTr="00580015">
        <w:tc>
          <w:tcPr>
            <w:tcW w:w="3775" w:type="dxa"/>
          </w:tcPr>
          <w:p w:rsidR="00580015" w:rsidRDefault="00580015" w:rsidP="00D32B20">
            <w:pPr>
              <w:jc w:val="both"/>
            </w:pPr>
          </w:p>
        </w:tc>
        <w:tc>
          <w:tcPr>
            <w:tcW w:w="3690" w:type="dxa"/>
          </w:tcPr>
          <w:p w:rsidR="00580015" w:rsidRDefault="00580015" w:rsidP="00D32B20">
            <w:pPr>
              <w:jc w:val="both"/>
            </w:pPr>
          </w:p>
        </w:tc>
        <w:tc>
          <w:tcPr>
            <w:tcW w:w="1885" w:type="dxa"/>
          </w:tcPr>
          <w:p w:rsidR="00580015" w:rsidRDefault="00580015" w:rsidP="00D32B20">
            <w:pPr>
              <w:jc w:val="both"/>
            </w:pPr>
          </w:p>
        </w:tc>
      </w:tr>
      <w:tr w:rsidR="00580015" w:rsidTr="00580015">
        <w:tc>
          <w:tcPr>
            <w:tcW w:w="3775" w:type="dxa"/>
          </w:tcPr>
          <w:p w:rsidR="00580015" w:rsidRDefault="00580015" w:rsidP="00D32B20">
            <w:pPr>
              <w:jc w:val="both"/>
            </w:pPr>
          </w:p>
        </w:tc>
        <w:tc>
          <w:tcPr>
            <w:tcW w:w="3690" w:type="dxa"/>
          </w:tcPr>
          <w:p w:rsidR="00580015" w:rsidRDefault="00580015" w:rsidP="00D32B20">
            <w:pPr>
              <w:jc w:val="both"/>
            </w:pPr>
          </w:p>
        </w:tc>
        <w:tc>
          <w:tcPr>
            <w:tcW w:w="1885" w:type="dxa"/>
          </w:tcPr>
          <w:p w:rsidR="00580015" w:rsidRDefault="00580015" w:rsidP="00D32B20">
            <w:pPr>
              <w:jc w:val="both"/>
            </w:pPr>
          </w:p>
        </w:tc>
      </w:tr>
    </w:tbl>
    <w:p w:rsidR="00580015" w:rsidRDefault="00580015" w:rsidP="00D32B20">
      <w:pPr>
        <w:ind w:firstLine="432"/>
        <w:jc w:val="both"/>
      </w:pPr>
    </w:p>
    <w:p w:rsidR="00D32B20" w:rsidRDefault="006D703F" w:rsidP="00D32B20">
      <w:pPr>
        <w:pStyle w:val="Heading1"/>
        <w:numPr>
          <w:ilvl w:val="0"/>
          <w:numId w:val="1"/>
        </w:numPr>
        <w:spacing w:before="240" w:line="259" w:lineRule="auto"/>
      </w:pPr>
      <w:bookmarkStart w:id="14" w:name="_Toc499072908"/>
      <w:r>
        <w:lastRenderedPageBreak/>
        <w:t>Resource Plan</w:t>
      </w:r>
      <w:bookmarkEnd w:id="14"/>
    </w:p>
    <w:p w:rsidR="00D32B20" w:rsidRDefault="00D32B20" w:rsidP="00D32B20">
      <w:pPr>
        <w:jc w:val="both"/>
      </w:pPr>
    </w:p>
    <w:p w:rsidR="00D32B20" w:rsidRDefault="006D703F" w:rsidP="00D32B20">
      <w:pPr>
        <w:pStyle w:val="Heading2"/>
        <w:numPr>
          <w:ilvl w:val="1"/>
          <w:numId w:val="1"/>
        </w:numPr>
        <w:spacing w:before="40" w:line="259" w:lineRule="auto"/>
      </w:pPr>
      <w:bookmarkStart w:id="15" w:name="_Toc499072909"/>
      <w:r>
        <w:t>hardware requirements</w:t>
      </w:r>
      <w:bookmarkEnd w:id="15"/>
    </w:p>
    <w:p w:rsidR="008D0C89" w:rsidRDefault="008D0C89" w:rsidP="0009763A">
      <w:pPr>
        <w:pStyle w:val="BodyText"/>
        <w:spacing w:line="240" w:lineRule="auto"/>
        <w:ind w:left="576"/>
        <w:rPr>
          <w:rFonts w:asciiTheme="minorHAnsi" w:eastAsiaTheme="minorEastAsia" w:hAnsiTheme="minorHAnsi" w:cstheme="minorBidi"/>
          <w:b/>
          <w:lang w:eastAsia="ja-JP"/>
        </w:rPr>
      </w:pPr>
    </w:p>
    <w:tbl>
      <w:tblPr>
        <w:tblStyle w:val="TableGrid"/>
        <w:tblW w:w="0" w:type="auto"/>
        <w:tblInd w:w="576" w:type="dxa"/>
        <w:tblLook w:val="04A0"/>
      </w:tblPr>
      <w:tblGrid>
        <w:gridCol w:w="769"/>
        <w:gridCol w:w="3960"/>
        <w:gridCol w:w="1851"/>
        <w:gridCol w:w="2194"/>
      </w:tblGrid>
      <w:tr w:rsidR="00337584" w:rsidTr="00337584">
        <w:tc>
          <w:tcPr>
            <w:tcW w:w="769" w:type="dxa"/>
            <w:shd w:val="clear" w:color="auto" w:fill="BFBFBF" w:themeFill="background1" w:themeFillShade="BF"/>
          </w:tcPr>
          <w:p w:rsidR="00337584" w:rsidRDefault="00337584" w:rsidP="0009763A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ja-JP"/>
              </w:rPr>
              <w:t>S. No.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:rsidR="00337584" w:rsidRDefault="00337584" w:rsidP="0009763A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ja-JP"/>
              </w:rPr>
              <w:t>Item &amp; Specification</w:t>
            </w:r>
          </w:p>
        </w:tc>
        <w:tc>
          <w:tcPr>
            <w:tcW w:w="1851" w:type="dxa"/>
            <w:shd w:val="clear" w:color="auto" w:fill="BFBFBF" w:themeFill="background1" w:themeFillShade="BF"/>
          </w:tcPr>
          <w:p w:rsidR="00337584" w:rsidRDefault="00337584" w:rsidP="0009763A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ja-JP"/>
              </w:rPr>
              <w:t>No. of resources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:rsidR="00337584" w:rsidRDefault="00337584" w:rsidP="0009763A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ja-JP"/>
              </w:rPr>
              <w:t>Remarks</w:t>
            </w:r>
          </w:p>
        </w:tc>
      </w:tr>
      <w:tr w:rsidR="00337584" w:rsidTr="00337584">
        <w:tc>
          <w:tcPr>
            <w:tcW w:w="769" w:type="dxa"/>
          </w:tcPr>
          <w:p w:rsidR="00337584" w:rsidRDefault="00337584" w:rsidP="0009763A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3960" w:type="dxa"/>
          </w:tcPr>
          <w:p w:rsidR="00337584" w:rsidRDefault="00337584" w:rsidP="0009763A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1851" w:type="dxa"/>
          </w:tcPr>
          <w:p w:rsidR="00337584" w:rsidRDefault="00337584" w:rsidP="0009763A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2194" w:type="dxa"/>
          </w:tcPr>
          <w:p w:rsidR="00337584" w:rsidRDefault="00337584" w:rsidP="0009763A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</w:tr>
      <w:tr w:rsidR="00337584" w:rsidTr="00337584">
        <w:tc>
          <w:tcPr>
            <w:tcW w:w="769" w:type="dxa"/>
          </w:tcPr>
          <w:p w:rsidR="00337584" w:rsidRDefault="00337584" w:rsidP="0009763A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3960" w:type="dxa"/>
          </w:tcPr>
          <w:p w:rsidR="00337584" w:rsidRDefault="00337584" w:rsidP="0009763A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1851" w:type="dxa"/>
          </w:tcPr>
          <w:p w:rsidR="00337584" w:rsidRDefault="00337584" w:rsidP="0009763A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2194" w:type="dxa"/>
          </w:tcPr>
          <w:p w:rsidR="00337584" w:rsidRDefault="00337584" w:rsidP="0009763A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</w:tr>
    </w:tbl>
    <w:p w:rsidR="0009763A" w:rsidRDefault="0009763A" w:rsidP="0009763A">
      <w:pPr>
        <w:pStyle w:val="BodyText"/>
        <w:spacing w:line="240" w:lineRule="auto"/>
        <w:ind w:left="576"/>
        <w:rPr>
          <w:rFonts w:asciiTheme="minorHAnsi" w:eastAsiaTheme="minorEastAsia" w:hAnsiTheme="minorHAnsi" w:cstheme="minorBidi"/>
          <w:b/>
          <w:lang w:eastAsia="ja-JP"/>
        </w:rPr>
      </w:pPr>
    </w:p>
    <w:p w:rsidR="00D32B20" w:rsidRDefault="006D703F" w:rsidP="00D32B20">
      <w:pPr>
        <w:pStyle w:val="Heading2"/>
        <w:numPr>
          <w:ilvl w:val="1"/>
          <w:numId w:val="1"/>
        </w:numPr>
        <w:spacing w:before="40" w:line="259" w:lineRule="auto"/>
      </w:pPr>
      <w:bookmarkStart w:id="16" w:name="_Toc499072910"/>
      <w:r>
        <w:t>software requirements</w:t>
      </w:r>
      <w:bookmarkEnd w:id="16"/>
    </w:p>
    <w:p w:rsidR="00337584" w:rsidRPr="00337584" w:rsidRDefault="00337584" w:rsidP="00337584"/>
    <w:tbl>
      <w:tblPr>
        <w:tblStyle w:val="TableGrid"/>
        <w:tblW w:w="0" w:type="auto"/>
        <w:tblInd w:w="576" w:type="dxa"/>
        <w:tblLook w:val="04A0"/>
      </w:tblPr>
      <w:tblGrid>
        <w:gridCol w:w="769"/>
        <w:gridCol w:w="3960"/>
        <w:gridCol w:w="1851"/>
        <w:gridCol w:w="2194"/>
      </w:tblGrid>
      <w:tr w:rsidR="00337584" w:rsidTr="00397C87">
        <w:tc>
          <w:tcPr>
            <w:tcW w:w="769" w:type="dxa"/>
            <w:shd w:val="clear" w:color="auto" w:fill="BFBFBF" w:themeFill="background1" w:themeFillShade="BF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ja-JP"/>
              </w:rPr>
              <w:t>S. No.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ja-JP"/>
              </w:rPr>
              <w:t>Item &amp; Specification</w:t>
            </w:r>
          </w:p>
        </w:tc>
        <w:tc>
          <w:tcPr>
            <w:tcW w:w="1851" w:type="dxa"/>
            <w:shd w:val="clear" w:color="auto" w:fill="BFBFBF" w:themeFill="background1" w:themeFillShade="BF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ja-JP"/>
              </w:rPr>
              <w:t>No. of resources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ja-JP"/>
              </w:rPr>
              <w:t>Remarks</w:t>
            </w:r>
          </w:p>
        </w:tc>
      </w:tr>
      <w:tr w:rsidR="00337584" w:rsidTr="00397C87">
        <w:tc>
          <w:tcPr>
            <w:tcW w:w="769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3960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1851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2194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</w:tr>
      <w:tr w:rsidR="00337584" w:rsidTr="00397C87">
        <w:tc>
          <w:tcPr>
            <w:tcW w:w="769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3960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1851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2194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</w:tr>
    </w:tbl>
    <w:p w:rsidR="006D703F" w:rsidRDefault="006D703F" w:rsidP="00D32B20">
      <w:pPr>
        <w:pStyle w:val="BodyText"/>
        <w:spacing w:line="240" w:lineRule="auto"/>
        <w:rPr>
          <w:rFonts w:eastAsiaTheme="minorEastAsia"/>
          <w:lang w:eastAsia="ja-JP"/>
        </w:rPr>
      </w:pPr>
    </w:p>
    <w:p w:rsidR="00D32B20" w:rsidRPr="002B132F" w:rsidRDefault="00D32B20" w:rsidP="00D32B20">
      <w:pPr>
        <w:pStyle w:val="BodyText"/>
        <w:spacing w:line="240" w:lineRule="auto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ab/>
      </w:r>
    </w:p>
    <w:p w:rsidR="00D32B20" w:rsidRDefault="006D703F" w:rsidP="00D32B20">
      <w:pPr>
        <w:pStyle w:val="Heading2"/>
        <w:numPr>
          <w:ilvl w:val="1"/>
          <w:numId w:val="1"/>
        </w:numPr>
        <w:spacing w:before="40" w:line="259" w:lineRule="auto"/>
      </w:pPr>
      <w:bookmarkStart w:id="17" w:name="_Toc499072911"/>
      <w:r>
        <w:t>human resources</w:t>
      </w:r>
      <w:bookmarkEnd w:id="17"/>
    </w:p>
    <w:p w:rsidR="00D32B20" w:rsidRDefault="00D32B20" w:rsidP="00D32B20">
      <w:pPr>
        <w:ind w:firstLine="432"/>
        <w:rPr>
          <w:i/>
          <w:iCs/>
          <w:color w:val="C00000"/>
        </w:rPr>
      </w:pPr>
    </w:p>
    <w:tbl>
      <w:tblPr>
        <w:tblStyle w:val="TableGrid"/>
        <w:tblW w:w="0" w:type="auto"/>
        <w:tblInd w:w="576" w:type="dxa"/>
        <w:tblLook w:val="04A0"/>
      </w:tblPr>
      <w:tblGrid>
        <w:gridCol w:w="769"/>
        <w:gridCol w:w="2610"/>
        <w:gridCol w:w="2160"/>
        <w:gridCol w:w="1761"/>
        <w:gridCol w:w="1474"/>
      </w:tblGrid>
      <w:tr w:rsidR="00337584" w:rsidTr="00337584">
        <w:tc>
          <w:tcPr>
            <w:tcW w:w="769" w:type="dxa"/>
            <w:shd w:val="clear" w:color="auto" w:fill="BFBFBF" w:themeFill="background1" w:themeFillShade="BF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ja-JP"/>
              </w:rPr>
              <w:t>S. No.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ja-JP"/>
              </w:rPr>
              <w:t>Role Requirement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ja-JP"/>
              </w:rPr>
              <w:t>Skill/Experience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337584" w:rsidRDefault="00337584" w:rsidP="00337584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ja-JP"/>
              </w:rPr>
              <w:t>No. of resources</w:t>
            </w:r>
          </w:p>
        </w:tc>
        <w:tc>
          <w:tcPr>
            <w:tcW w:w="1474" w:type="dxa"/>
            <w:shd w:val="clear" w:color="auto" w:fill="BFBFBF" w:themeFill="background1" w:themeFillShade="BF"/>
          </w:tcPr>
          <w:p w:rsidR="00337584" w:rsidRDefault="00337584" w:rsidP="00337584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b/>
                <w:lang w:eastAsia="ja-JP"/>
              </w:rPr>
              <w:t>Remarks</w:t>
            </w:r>
          </w:p>
        </w:tc>
      </w:tr>
      <w:tr w:rsidR="00337584" w:rsidTr="00337584">
        <w:tc>
          <w:tcPr>
            <w:tcW w:w="769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2610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2160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1761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1474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</w:tr>
      <w:tr w:rsidR="00337584" w:rsidTr="00337584">
        <w:tc>
          <w:tcPr>
            <w:tcW w:w="769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2610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2160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1761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  <w:tc>
          <w:tcPr>
            <w:tcW w:w="1474" w:type="dxa"/>
          </w:tcPr>
          <w:p w:rsidR="00337584" w:rsidRDefault="00337584" w:rsidP="00397C87">
            <w:pPr>
              <w:pStyle w:val="BodyText"/>
              <w:rPr>
                <w:rFonts w:asciiTheme="minorHAnsi" w:eastAsiaTheme="minorEastAsia" w:hAnsiTheme="minorHAnsi" w:cstheme="minorBidi"/>
                <w:b/>
                <w:lang w:eastAsia="ja-JP"/>
              </w:rPr>
            </w:pPr>
          </w:p>
        </w:tc>
      </w:tr>
    </w:tbl>
    <w:p w:rsidR="00337584" w:rsidRPr="00992B36" w:rsidRDefault="00337584" w:rsidP="00D32B20">
      <w:pPr>
        <w:ind w:firstLine="432"/>
        <w:rPr>
          <w:i/>
          <w:iCs/>
          <w:color w:val="C00000"/>
        </w:rPr>
      </w:pPr>
    </w:p>
    <w:p w:rsidR="00D32B20" w:rsidRDefault="00A406BB" w:rsidP="00D32B20">
      <w:pPr>
        <w:pStyle w:val="Heading1"/>
        <w:numPr>
          <w:ilvl w:val="0"/>
          <w:numId w:val="1"/>
        </w:numPr>
        <w:spacing w:before="240" w:line="259" w:lineRule="auto"/>
      </w:pPr>
      <w:bookmarkStart w:id="18" w:name="_Toc499072912"/>
      <w:r>
        <w:t>roles &amp; responsibilities</w:t>
      </w:r>
      <w:bookmarkEnd w:id="18"/>
    </w:p>
    <w:p w:rsidR="00A406BB" w:rsidRDefault="00B47F01" w:rsidP="00A406BB">
      <w:r w:rsidRPr="002B4876">
        <w:rPr>
          <w:color w:val="FF0000"/>
        </w:rPr>
        <w:t>&lt;</w:t>
      </w:r>
      <w:r>
        <w:rPr>
          <w:color w:val="FF0000"/>
        </w:rPr>
        <w:t>Provide a project  organization chart and the roles and responsibilities of each role in the table below&gt;</w:t>
      </w:r>
    </w:p>
    <w:tbl>
      <w:tblPr>
        <w:tblStyle w:val="TableGrid"/>
        <w:tblW w:w="0" w:type="auto"/>
        <w:tblLook w:val="04A0"/>
      </w:tblPr>
      <w:tblGrid>
        <w:gridCol w:w="3955"/>
        <w:gridCol w:w="5395"/>
      </w:tblGrid>
      <w:tr w:rsidR="00A406BB" w:rsidRPr="00D40B94" w:rsidTr="00D40B94">
        <w:tc>
          <w:tcPr>
            <w:tcW w:w="3955" w:type="dxa"/>
            <w:shd w:val="clear" w:color="auto" w:fill="BFBFBF" w:themeFill="background1" w:themeFillShade="BF"/>
          </w:tcPr>
          <w:p w:rsidR="00A406BB" w:rsidRPr="00D40B94" w:rsidRDefault="00A406BB" w:rsidP="00D32B20">
            <w:pPr>
              <w:jc w:val="both"/>
              <w:rPr>
                <w:b/>
                <w:bCs/>
              </w:rPr>
            </w:pPr>
            <w:r w:rsidRPr="00D40B94">
              <w:rPr>
                <w:b/>
                <w:bCs/>
              </w:rPr>
              <w:t>Role</w:t>
            </w:r>
          </w:p>
        </w:tc>
        <w:tc>
          <w:tcPr>
            <w:tcW w:w="5395" w:type="dxa"/>
            <w:shd w:val="clear" w:color="auto" w:fill="BFBFBF" w:themeFill="background1" w:themeFillShade="BF"/>
          </w:tcPr>
          <w:p w:rsidR="00A406BB" w:rsidRPr="00D40B94" w:rsidRDefault="00A406BB" w:rsidP="00D32B20">
            <w:pPr>
              <w:jc w:val="both"/>
              <w:rPr>
                <w:b/>
                <w:bCs/>
              </w:rPr>
            </w:pPr>
            <w:r w:rsidRPr="00D40B94">
              <w:rPr>
                <w:b/>
                <w:bCs/>
              </w:rPr>
              <w:t>Responsibilities</w:t>
            </w:r>
          </w:p>
        </w:tc>
      </w:tr>
      <w:tr w:rsidR="00A406BB" w:rsidTr="00A406BB">
        <w:tc>
          <w:tcPr>
            <w:tcW w:w="3955" w:type="dxa"/>
          </w:tcPr>
          <w:p w:rsidR="00A406BB" w:rsidRDefault="00A406BB" w:rsidP="00D32B20">
            <w:pPr>
              <w:jc w:val="both"/>
              <w:rPr>
                <w:color w:val="C00000"/>
              </w:rPr>
            </w:pPr>
          </w:p>
        </w:tc>
        <w:tc>
          <w:tcPr>
            <w:tcW w:w="5395" w:type="dxa"/>
          </w:tcPr>
          <w:p w:rsidR="00A406BB" w:rsidRDefault="00A406BB" w:rsidP="00D32B20">
            <w:pPr>
              <w:jc w:val="both"/>
              <w:rPr>
                <w:color w:val="C00000"/>
              </w:rPr>
            </w:pPr>
          </w:p>
        </w:tc>
      </w:tr>
      <w:tr w:rsidR="00A406BB" w:rsidTr="00A406BB">
        <w:tc>
          <w:tcPr>
            <w:tcW w:w="3955" w:type="dxa"/>
          </w:tcPr>
          <w:p w:rsidR="00A406BB" w:rsidRDefault="00A406BB" w:rsidP="00D32B20">
            <w:pPr>
              <w:jc w:val="both"/>
              <w:rPr>
                <w:color w:val="C00000"/>
              </w:rPr>
            </w:pPr>
          </w:p>
        </w:tc>
        <w:tc>
          <w:tcPr>
            <w:tcW w:w="5395" w:type="dxa"/>
          </w:tcPr>
          <w:p w:rsidR="00A406BB" w:rsidRDefault="00A406BB" w:rsidP="00D32B20">
            <w:pPr>
              <w:jc w:val="both"/>
              <w:rPr>
                <w:color w:val="C00000"/>
              </w:rPr>
            </w:pPr>
          </w:p>
        </w:tc>
      </w:tr>
      <w:tr w:rsidR="00D40B94" w:rsidTr="00A406BB">
        <w:tc>
          <w:tcPr>
            <w:tcW w:w="3955" w:type="dxa"/>
          </w:tcPr>
          <w:p w:rsidR="00D40B94" w:rsidRDefault="00D40B94" w:rsidP="00D32B20">
            <w:pPr>
              <w:jc w:val="both"/>
              <w:rPr>
                <w:color w:val="C00000"/>
              </w:rPr>
            </w:pPr>
          </w:p>
        </w:tc>
        <w:tc>
          <w:tcPr>
            <w:tcW w:w="5395" w:type="dxa"/>
          </w:tcPr>
          <w:p w:rsidR="00D40B94" w:rsidRDefault="00D40B94" w:rsidP="00D32B20">
            <w:pPr>
              <w:jc w:val="both"/>
              <w:rPr>
                <w:color w:val="C00000"/>
              </w:rPr>
            </w:pPr>
          </w:p>
        </w:tc>
      </w:tr>
    </w:tbl>
    <w:p w:rsidR="00D32B20" w:rsidRDefault="00D32B20" w:rsidP="00D32B20">
      <w:pPr>
        <w:jc w:val="both"/>
        <w:rPr>
          <w:color w:val="C00000"/>
        </w:rPr>
      </w:pPr>
    </w:p>
    <w:p w:rsidR="00C013AC" w:rsidRDefault="00C013AC" w:rsidP="00D32B20">
      <w:pPr>
        <w:jc w:val="both"/>
        <w:rPr>
          <w:color w:val="C00000"/>
        </w:rPr>
      </w:pPr>
    </w:p>
    <w:p w:rsidR="00C013AC" w:rsidRDefault="00C013AC" w:rsidP="00C013AC">
      <w:pPr>
        <w:pStyle w:val="Heading1"/>
        <w:numPr>
          <w:ilvl w:val="0"/>
          <w:numId w:val="1"/>
        </w:numPr>
        <w:spacing w:before="240" w:line="259" w:lineRule="auto"/>
      </w:pPr>
      <w:bookmarkStart w:id="19" w:name="_Toc499072913"/>
      <w:r>
        <w:lastRenderedPageBreak/>
        <w:t>development plan</w:t>
      </w:r>
      <w:bookmarkEnd w:id="19"/>
    </w:p>
    <w:p w:rsidR="00C013AC" w:rsidRPr="00C013AC" w:rsidRDefault="00C013AC" w:rsidP="00C013AC"/>
    <w:p w:rsidR="00C013AC" w:rsidRDefault="00C013AC" w:rsidP="00C013AC">
      <w:r w:rsidRPr="002226BA">
        <w:rPr>
          <w:color w:val="FF0000"/>
        </w:rPr>
        <w:t>&lt;</w:t>
      </w:r>
      <w:r>
        <w:rPr>
          <w:color w:val="FF0000"/>
        </w:rPr>
        <w:t>Mentionthe SDLC model - waterfall or agile, tailoring if any</w:t>
      </w:r>
      <w:r w:rsidR="00E23AC9">
        <w:rPr>
          <w:color w:val="FF0000"/>
        </w:rPr>
        <w:t>, development directory structure</w:t>
      </w:r>
      <w:r>
        <w:rPr>
          <w:color w:val="FF0000"/>
        </w:rPr>
        <w:t xml:space="preserve"> etc.&gt;</w:t>
      </w:r>
    </w:p>
    <w:p w:rsidR="0053170D" w:rsidRDefault="0053170D" w:rsidP="00D32B20">
      <w:pPr>
        <w:jc w:val="both"/>
        <w:rPr>
          <w:color w:val="C00000"/>
        </w:rPr>
      </w:pPr>
    </w:p>
    <w:p w:rsidR="00C013AC" w:rsidRDefault="00C013AC" w:rsidP="00C013AC">
      <w:pPr>
        <w:pStyle w:val="Heading1"/>
        <w:numPr>
          <w:ilvl w:val="0"/>
          <w:numId w:val="1"/>
        </w:numPr>
        <w:spacing w:before="240" w:line="259" w:lineRule="auto"/>
      </w:pPr>
      <w:bookmarkStart w:id="20" w:name="_Toc499072914"/>
      <w:r>
        <w:t>quality management plan</w:t>
      </w:r>
      <w:bookmarkEnd w:id="20"/>
    </w:p>
    <w:p w:rsidR="00C013AC" w:rsidRPr="00790B6B" w:rsidRDefault="00C013AC" w:rsidP="00C013AC">
      <w:pPr>
        <w:pStyle w:val="Heading2"/>
        <w:numPr>
          <w:ilvl w:val="1"/>
          <w:numId w:val="1"/>
        </w:numPr>
        <w:spacing w:before="40" w:line="259" w:lineRule="auto"/>
      </w:pPr>
      <w:bookmarkStart w:id="21" w:name="_Toc499072915"/>
      <w:r>
        <w:t>SQA plan</w:t>
      </w:r>
      <w:bookmarkEnd w:id="21"/>
      <w:r>
        <w:br/>
      </w:r>
    </w:p>
    <w:p w:rsidR="00C013AC" w:rsidRDefault="00C013AC" w:rsidP="00C013AC">
      <w:r w:rsidRPr="002226BA">
        <w:rPr>
          <w:color w:val="FF0000"/>
        </w:rPr>
        <w:t xml:space="preserve">&lt;Provide </w:t>
      </w:r>
      <w:r>
        <w:rPr>
          <w:color w:val="FF0000"/>
        </w:rPr>
        <w:t>the plan for various reviews and audits, responsibility and target dates&gt;</w:t>
      </w:r>
    </w:p>
    <w:p w:rsidR="00C013AC" w:rsidRDefault="00C013AC" w:rsidP="00C013AC">
      <w:pPr>
        <w:jc w:val="both"/>
        <w:rPr>
          <w:color w:val="C00000"/>
        </w:rPr>
      </w:pPr>
    </w:p>
    <w:p w:rsidR="00C013AC" w:rsidRPr="00790B6B" w:rsidRDefault="00C013AC" w:rsidP="00C013AC">
      <w:pPr>
        <w:pStyle w:val="Heading2"/>
        <w:numPr>
          <w:ilvl w:val="1"/>
          <w:numId w:val="1"/>
        </w:numPr>
        <w:spacing w:before="40" w:line="259" w:lineRule="auto"/>
      </w:pPr>
      <w:bookmarkStart w:id="22" w:name="_Toc499072916"/>
      <w:r>
        <w:t>test plan</w:t>
      </w:r>
      <w:bookmarkEnd w:id="22"/>
      <w:r>
        <w:br/>
      </w:r>
    </w:p>
    <w:p w:rsidR="00C013AC" w:rsidRDefault="00C013AC" w:rsidP="00C013AC">
      <w:pPr>
        <w:jc w:val="both"/>
      </w:pPr>
      <w:r w:rsidRPr="002226BA">
        <w:rPr>
          <w:color w:val="FF0000"/>
        </w:rPr>
        <w:t xml:space="preserve">&lt;Provide the plan for various </w:t>
      </w:r>
      <w:r>
        <w:rPr>
          <w:color w:val="FF0000"/>
        </w:rPr>
        <w:t>types of testing, test environments, responsibilities for test case preparation and test execution and target dates</w:t>
      </w:r>
      <w:r w:rsidRPr="002226BA">
        <w:rPr>
          <w:color w:val="FF0000"/>
        </w:rPr>
        <w:t>&gt;</w:t>
      </w:r>
    </w:p>
    <w:p w:rsidR="00E23AC9" w:rsidRDefault="00E23AC9" w:rsidP="00E23AC9">
      <w:pPr>
        <w:jc w:val="both"/>
        <w:rPr>
          <w:color w:val="C00000"/>
        </w:rPr>
      </w:pPr>
    </w:p>
    <w:p w:rsidR="00E23AC9" w:rsidRPr="00790B6B" w:rsidRDefault="00E23AC9" w:rsidP="00E23AC9">
      <w:pPr>
        <w:pStyle w:val="Heading2"/>
        <w:numPr>
          <w:ilvl w:val="1"/>
          <w:numId w:val="1"/>
        </w:numPr>
        <w:spacing w:before="40" w:line="259" w:lineRule="auto"/>
      </w:pPr>
      <w:bookmarkStart w:id="23" w:name="_Toc499072917"/>
      <w:r>
        <w:t>acceptance criteria</w:t>
      </w:r>
      <w:bookmarkEnd w:id="23"/>
      <w:r>
        <w:br/>
      </w:r>
    </w:p>
    <w:p w:rsidR="00E23AC9" w:rsidRDefault="00E23AC9" w:rsidP="00E23AC9">
      <w:pPr>
        <w:jc w:val="both"/>
      </w:pPr>
      <w:r w:rsidRPr="002226BA">
        <w:rPr>
          <w:color w:val="FF0000"/>
        </w:rPr>
        <w:t>&lt;</w:t>
      </w:r>
      <w:r>
        <w:rPr>
          <w:color w:val="FF0000"/>
        </w:rPr>
        <w:t>Specify the release criteria and customer acceptance criteria if any specified by the customer&gt;</w:t>
      </w:r>
    </w:p>
    <w:p w:rsidR="00E23AC9" w:rsidRDefault="00E23AC9" w:rsidP="00D32B20">
      <w:pPr>
        <w:jc w:val="both"/>
        <w:rPr>
          <w:color w:val="C00000"/>
        </w:rPr>
      </w:pPr>
    </w:p>
    <w:p w:rsidR="0053170D" w:rsidRDefault="0053170D" w:rsidP="0053170D">
      <w:pPr>
        <w:pStyle w:val="Heading1"/>
        <w:numPr>
          <w:ilvl w:val="0"/>
          <w:numId w:val="1"/>
        </w:numPr>
        <w:spacing w:before="240" w:line="259" w:lineRule="auto"/>
      </w:pPr>
      <w:bookmarkStart w:id="24" w:name="_Toc499072918"/>
      <w:r>
        <w:t>risk management plan</w:t>
      </w:r>
      <w:bookmarkEnd w:id="24"/>
    </w:p>
    <w:p w:rsidR="0053170D" w:rsidRDefault="0053170D" w:rsidP="0053170D"/>
    <w:tbl>
      <w:tblPr>
        <w:tblStyle w:val="TableGrid"/>
        <w:tblW w:w="0" w:type="auto"/>
        <w:tblLook w:val="04A0"/>
      </w:tblPr>
      <w:tblGrid>
        <w:gridCol w:w="2965"/>
        <w:gridCol w:w="1217"/>
        <w:gridCol w:w="1033"/>
        <w:gridCol w:w="1170"/>
        <w:gridCol w:w="2965"/>
      </w:tblGrid>
      <w:tr w:rsidR="0053170D" w:rsidRPr="00D40B94" w:rsidTr="0053170D">
        <w:tc>
          <w:tcPr>
            <w:tcW w:w="2965" w:type="dxa"/>
            <w:shd w:val="clear" w:color="auto" w:fill="BFBFBF" w:themeFill="background1" w:themeFillShade="BF"/>
          </w:tcPr>
          <w:p w:rsidR="0053170D" w:rsidRPr="00D40B94" w:rsidRDefault="0053170D" w:rsidP="00397C8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Identified Risk</w:t>
            </w:r>
          </w:p>
        </w:tc>
        <w:tc>
          <w:tcPr>
            <w:tcW w:w="1217" w:type="dxa"/>
            <w:shd w:val="clear" w:color="auto" w:fill="BFBFBF" w:themeFill="background1" w:themeFillShade="BF"/>
          </w:tcPr>
          <w:p w:rsidR="0053170D" w:rsidRPr="00D40B94" w:rsidRDefault="0053170D" w:rsidP="00397C8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Probability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:rsidR="0053170D" w:rsidRPr="00D40B94" w:rsidRDefault="0053170D" w:rsidP="00397C8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53170D" w:rsidRPr="00D40B94" w:rsidRDefault="0053170D" w:rsidP="00397C8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2965" w:type="dxa"/>
            <w:shd w:val="clear" w:color="auto" w:fill="BFBFBF" w:themeFill="background1" w:themeFillShade="BF"/>
          </w:tcPr>
          <w:p w:rsidR="0053170D" w:rsidRPr="00D40B94" w:rsidRDefault="0053170D" w:rsidP="00397C8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Mitigation Plan</w:t>
            </w:r>
          </w:p>
        </w:tc>
      </w:tr>
      <w:tr w:rsidR="0053170D" w:rsidTr="0053170D">
        <w:tc>
          <w:tcPr>
            <w:tcW w:w="2965" w:type="dxa"/>
          </w:tcPr>
          <w:p w:rsidR="0053170D" w:rsidRDefault="0053170D" w:rsidP="00397C87">
            <w:pPr>
              <w:jc w:val="both"/>
              <w:rPr>
                <w:color w:val="C00000"/>
              </w:rPr>
            </w:pPr>
          </w:p>
        </w:tc>
        <w:tc>
          <w:tcPr>
            <w:tcW w:w="1217" w:type="dxa"/>
          </w:tcPr>
          <w:p w:rsidR="0053170D" w:rsidRDefault="0053170D" w:rsidP="00397C87">
            <w:pPr>
              <w:jc w:val="both"/>
              <w:rPr>
                <w:color w:val="C00000"/>
              </w:rPr>
            </w:pPr>
          </w:p>
        </w:tc>
        <w:tc>
          <w:tcPr>
            <w:tcW w:w="1033" w:type="dxa"/>
          </w:tcPr>
          <w:p w:rsidR="0053170D" w:rsidRDefault="0053170D" w:rsidP="00397C87">
            <w:pPr>
              <w:jc w:val="both"/>
              <w:rPr>
                <w:color w:val="C00000"/>
              </w:rPr>
            </w:pPr>
          </w:p>
        </w:tc>
        <w:tc>
          <w:tcPr>
            <w:tcW w:w="1170" w:type="dxa"/>
          </w:tcPr>
          <w:p w:rsidR="0053170D" w:rsidRDefault="0053170D" w:rsidP="00397C87">
            <w:pPr>
              <w:jc w:val="both"/>
              <w:rPr>
                <w:color w:val="C00000"/>
              </w:rPr>
            </w:pPr>
          </w:p>
        </w:tc>
        <w:tc>
          <w:tcPr>
            <w:tcW w:w="2965" w:type="dxa"/>
          </w:tcPr>
          <w:p w:rsidR="0053170D" w:rsidRDefault="0053170D" w:rsidP="00397C87">
            <w:pPr>
              <w:jc w:val="both"/>
              <w:rPr>
                <w:color w:val="C00000"/>
              </w:rPr>
            </w:pPr>
          </w:p>
        </w:tc>
      </w:tr>
      <w:tr w:rsidR="0053170D" w:rsidTr="0053170D">
        <w:tc>
          <w:tcPr>
            <w:tcW w:w="2965" w:type="dxa"/>
          </w:tcPr>
          <w:p w:rsidR="0053170D" w:rsidRDefault="0053170D" w:rsidP="00397C87">
            <w:pPr>
              <w:jc w:val="both"/>
              <w:rPr>
                <w:color w:val="C00000"/>
              </w:rPr>
            </w:pPr>
          </w:p>
        </w:tc>
        <w:tc>
          <w:tcPr>
            <w:tcW w:w="1217" w:type="dxa"/>
          </w:tcPr>
          <w:p w:rsidR="0053170D" w:rsidRDefault="0053170D" w:rsidP="00397C87">
            <w:pPr>
              <w:jc w:val="both"/>
              <w:rPr>
                <w:color w:val="C00000"/>
              </w:rPr>
            </w:pPr>
          </w:p>
        </w:tc>
        <w:tc>
          <w:tcPr>
            <w:tcW w:w="1033" w:type="dxa"/>
          </w:tcPr>
          <w:p w:rsidR="0053170D" w:rsidRDefault="0053170D" w:rsidP="00397C87">
            <w:pPr>
              <w:jc w:val="both"/>
              <w:rPr>
                <w:color w:val="C00000"/>
              </w:rPr>
            </w:pPr>
          </w:p>
        </w:tc>
        <w:tc>
          <w:tcPr>
            <w:tcW w:w="1170" w:type="dxa"/>
          </w:tcPr>
          <w:p w:rsidR="0053170D" w:rsidRDefault="0053170D" w:rsidP="00397C87">
            <w:pPr>
              <w:jc w:val="both"/>
              <w:rPr>
                <w:color w:val="C00000"/>
              </w:rPr>
            </w:pPr>
          </w:p>
        </w:tc>
        <w:tc>
          <w:tcPr>
            <w:tcW w:w="2965" w:type="dxa"/>
          </w:tcPr>
          <w:p w:rsidR="0053170D" w:rsidRDefault="0053170D" w:rsidP="00397C87">
            <w:pPr>
              <w:jc w:val="both"/>
              <w:rPr>
                <w:color w:val="C00000"/>
              </w:rPr>
            </w:pPr>
          </w:p>
        </w:tc>
      </w:tr>
      <w:tr w:rsidR="0053170D" w:rsidTr="0053170D">
        <w:tc>
          <w:tcPr>
            <w:tcW w:w="2965" w:type="dxa"/>
          </w:tcPr>
          <w:p w:rsidR="0053170D" w:rsidRDefault="0053170D" w:rsidP="00397C87">
            <w:pPr>
              <w:jc w:val="both"/>
              <w:rPr>
                <w:color w:val="C00000"/>
              </w:rPr>
            </w:pPr>
          </w:p>
        </w:tc>
        <w:tc>
          <w:tcPr>
            <w:tcW w:w="1217" w:type="dxa"/>
          </w:tcPr>
          <w:p w:rsidR="0053170D" w:rsidRDefault="0053170D" w:rsidP="00397C87">
            <w:pPr>
              <w:jc w:val="both"/>
              <w:rPr>
                <w:color w:val="C00000"/>
              </w:rPr>
            </w:pPr>
          </w:p>
        </w:tc>
        <w:tc>
          <w:tcPr>
            <w:tcW w:w="1033" w:type="dxa"/>
          </w:tcPr>
          <w:p w:rsidR="0053170D" w:rsidRDefault="0053170D" w:rsidP="00397C87">
            <w:pPr>
              <w:jc w:val="both"/>
              <w:rPr>
                <w:color w:val="C00000"/>
              </w:rPr>
            </w:pPr>
          </w:p>
        </w:tc>
        <w:tc>
          <w:tcPr>
            <w:tcW w:w="1170" w:type="dxa"/>
          </w:tcPr>
          <w:p w:rsidR="0053170D" w:rsidRDefault="0053170D" w:rsidP="00397C87">
            <w:pPr>
              <w:jc w:val="both"/>
              <w:rPr>
                <w:color w:val="C00000"/>
              </w:rPr>
            </w:pPr>
          </w:p>
        </w:tc>
        <w:tc>
          <w:tcPr>
            <w:tcW w:w="2965" w:type="dxa"/>
          </w:tcPr>
          <w:p w:rsidR="0053170D" w:rsidRDefault="0053170D" w:rsidP="00397C87">
            <w:pPr>
              <w:jc w:val="both"/>
              <w:rPr>
                <w:color w:val="C00000"/>
              </w:rPr>
            </w:pPr>
          </w:p>
        </w:tc>
      </w:tr>
    </w:tbl>
    <w:p w:rsidR="0053170D" w:rsidRDefault="0053170D" w:rsidP="0053170D">
      <w:pPr>
        <w:jc w:val="both"/>
        <w:rPr>
          <w:color w:val="C00000"/>
        </w:rPr>
      </w:pPr>
    </w:p>
    <w:p w:rsidR="00C013AC" w:rsidRDefault="00C013AC" w:rsidP="00C013AC">
      <w:pPr>
        <w:pStyle w:val="Heading1"/>
        <w:numPr>
          <w:ilvl w:val="0"/>
          <w:numId w:val="1"/>
        </w:numPr>
        <w:spacing w:before="240" w:line="259" w:lineRule="auto"/>
      </w:pPr>
      <w:bookmarkStart w:id="25" w:name="_Toc499072919"/>
      <w:r>
        <w:t>project status monitoring &amp; reporting</w:t>
      </w:r>
      <w:bookmarkEnd w:id="25"/>
    </w:p>
    <w:p w:rsidR="00C013AC" w:rsidRDefault="00C013AC" w:rsidP="00C013AC">
      <w:pPr>
        <w:rPr>
          <w:color w:val="FF0000"/>
        </w:rPr>
      </w:pPr>
    </w:p>
    <w:p w:rsidR="00C013AC" w:rsidRDefault="00C013AC" w:rsidP="00C013AC">
      <w:pPr>
        <w:rPr>
          <w:color w:val="FF0000"/>
        </w:rPr>
      </w:pPr>
      <w:r w:rsidRPr="002226BA">
        <w:rPr>
          <w:color w:val="FF0000"/>
        </w:rPr>
        <w:t xml:space="preserve">&lt;Provide </w:t>
      </w:r>
      <w:r>
        <w:rPr>
          <w:color w:val="FF0000"/>
        </w:rPr>
        <w:t>the plan for project progress/status tracking and reporting&gt;</w:t>
      </w:r>
    </w:p>
    <w:p w:rsidR="00E23AC9" w:rsidRDefault="00E23AC9" w:rsidP="00C013AC"/>
    <w:p w:rsidR="00E23AC9" w:rsidRDefault="00E23AC9" w:rsidP="00E23AC9">
      <w:pPr>
        <w:pStyle w:val="Heading1"/>
        <w:numPr>
          <w:ilvl w:val="0"/>
          <w:numId w:val="1"/>
        </w:numPr>
        <w:spacing w:before="240" w:line="259" w:lineRule="auto"/>
      </w:pPr>
      <w:bookmarkStart w:id="26" w:name="_Toc499072920"/>
      <w:r>
        <w:lastRenderedPageBreak/>
        <w:t>metrics collection&amp;analysis</w:t>
      </w:r>
      <w:bookmarkEnd w:id="26"/>
    </w:p>
    <w:p w:rsidR="00E23AC9" w:rsidRDefault="00E23AC9" w:rsidP="00E23AC9">
      <w:pPr>
        <w:rPr>
          <w:color w:val="FF0000"/>
        </w:rPr>
      </w:pPr>
    </w:p>
    <w:p w:rsidR="00E23AC9" w:rsidRDefault="00E23AC9" w:rsidP="00E23AC9">
      <w:pPr>
        <w:jc w:val="both"/>
      </w:pPr>
      <w:r w:rsidRPr="002226BA">
        <w:rPr>
          <w:color w:val="FF0000"/>
        </w:rPr>
        <w:t xml:space="preserve">&lt;Provide </w:t>
      </w:r>
      <w:r>
        <w:rPr>
          <w:color w:val="FF0000"/>
        </w:rPr>
        <w:t>the list of metrics planned to be collected in the project, methods for collection, responsibility for collection and analysis etc.&gt;</w:t>
      </w:r>
    </w:p>
    <w:p w:rsidR="00C013AC" w:rsidRDefault="00C013AC" w:rsidP="0053170D">
      <w:pPr>
        <w:jc w:val="both"/>
        <w:rPr>
          <w:color w:val="C00000"/>
        </w:rPr>
      </w:pPr>
    </w:p>
    <w:p w:rsidR="00D32B20" w:rsidRDefault="00D32B20" w:rsidP="00D32B20">
      <w:pPr>
        <w:pStyle w:val="Heading1"/>
        <w:numPr>
          <w:ilvl w:val="0"/>
          <w:numId w:val="1"/>
        </w:numPr>
        <w:spacing w:before="240" w:line="259" w:lineRule="auto"/>
      </w:pPr>
      <w:bookmarkStart w:id="27" w:name="_Toc496790106"/>
      <w:bookmarkStart w:id="28" w:name="_Toc499072921"/>
      <w:r>
        <w:t>Appendices</w:t>
      </w:r>
      <w:bookmarkEnd w:id="27"/>
      <w:bookmarkEnd w:id="28"/>
    </w:p>
    <w:p w:rsidR="00D32B20" w:rsidRDefault="00D32B20" w:rsidP="00D32B20">
      <w:pPr>
        <w:jc w:val="both"/>
        <w:rPr>
          <w:color w:val="C00000"/>
        </w:rPr>
      </w:pPr>
    </w:p>
    <w:p w:rsidR="00E23AC9" w:rsidRDefault="00E23AC9" w:rsidP="00E23AC9">
      <w:pPr>
        <w:jc w:val="both"/>
      </w:pPr>
      <w:r w:rsidRPr="002226BA">
        <w:rPr>
          <w:color w:val="FF0000"/>
        </w:rPr>
        <w:t xml:space="preserve">&lt;Provide </w:t>
      </w:r>
      <w:r>
        <w:rPr>
          <w:color w:val="FF0000"/>
        </w:rPr>
        <w:t>the list and reference to the supporting documents like size and effort estimation (FP) sheets, task schedule or release plan and high level sprint plan etc.&gt;</w:t>
      </w:r>
    </w:p>
    <w:p w:rsidR="00E23AC9" w:rsidRDefault="00E23AC9" w:rsidP="00D32B20">
      <w:pPr>
        <w:jc w:val="both"/>
        <w:rPr>
          <w:color w:val="C00000"/>
        </w:rPr>
      </w:pPr>
    </w:p>
    <w:sectPr w:rsidR="00E23AC9" w:rsidSect="007A2572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3A1" w:rsidRDefault="008363A1" w:rsidP="00177855">
      <w:pPr>
        <w:spacing w:after="0" w:line="240" w:lineRule="auto"/>
      </w:pPr>
      <w:r>
        <w:separator/>
      </w:r>
    </w:p>
  </w:endnote>
  <w:endnote w:type="continuationSeparator" w:id="1">
    <w:p w:rsidR="008363A1" w:rsidRDefault="008363A1" w:rsidP="0017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12" w:space="0" w:color="365F91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7F0EEB" w:rsidTr="0084241E">
      <w:tc>
        <w:tcPr>
          <w:tcW w:w="3192" w:type="dxa"/>
        </w:tcPr>
        <w:p w:rsidR="007F0EEB" w:rsidRDefault="00937681" w:rsidP="00983628">
          <w:pPr>
            <w:pStyle w:val="Footer"/>
            <w:jc w:val="both"/>
          </w:pPr>
          <w:hyperlink r:id="rId1" w:history="1">
            <w:r w:rsidR="007F0EEB" w:rsidRPr="00CD2B10">
              <w:rPr>
                <w:rStyle w:val="Hyperlink"/>
              </w:rPr>
              <w:t>www.indocosmo.com</w:t>
            </w:r>
          </w:hyperlink>
        </w:p>
      </w:tc>
      <w:tc>
        <w:tcPr>
          <w:tcW w:w="3192" w:type="dxa"/>
        </w:tcPr>
        <w:p w:rsidR="007F0EEB" w:rsidRDefault="007F0EEB" w:rsidP="00983628">
          <w:pPr>
            <w:pStyle w:val="Footer"/>
            <w:jc w:val="center"/>
          </w:pPr>
          <w:r>
            <w:t>All rights Reserved</w:t>
          </w:r>
        </w:p>
      </w:tc>
      <w:tc>
        <w:tcPr>
          <w:tcW w:w="3192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7F0EEB" w:rsidRDefault="007F0EEB" w:rsidP="00983628">
              <w:pPr>
                <w:jc w:val="right"/>
              </w:pPr>
              <w:r>
                <w:t xml:space="preserve">Page </w:t>
              </w:r>
              <w:r w:rsidR="00937681">
                <w:fldChar w:fldCharType="begin"/>
              </w:r>
              <w:r w:rsidR="00370C8C">
                <w:instrText xml:space="preserve"> PAGE </w:instrText>
              </w:r>
              <w:r w:rsidR="00937681">
                <w:fldChar w:fldCharType="separate"/>
              </w:r>
              <w:r w:rsidR="00C02C57">
                <w:rPr>
                  <w:noProof/>
                </w:rPr>
                <w:t>2</w:t>
              </w:r>
              <w:r w:rsidR="00937681">
                <w:rPr>
                  <w:noProof/>
                </w:rPr>
                <w:fldChar w:fldCharType="end"/>
              </w:r>
              <w:r>
                <w:t xml:space="preserve"> of </w:t>
              </w:r>
              <w:r w:rsidR="00937681">
                <w:fldChar w:fldCharType="begin"/>
              </w:r>
              <w:r w:rsidR="00370C8C">
                <w:instrText xml:space="preserve"> NUMPAGES  </w:instrText>
              </w:r>
              <w:r w:rsidR="00937681">
                <w:fldChar w:fldCharType="separate"/>
              </w:r>
              <w:r w:rsidR="00C02C57">
                <w:rPr>
                  <w:noProof/>
                </w:rPr>
                <w:t>7</w:t>
              </w:r>
              <w:r w:rsidR="00937681">
                <w:rPr>
                  <w:noProof/>
                </w:rPr>
                <w:fldChar w:fldCharType="end"/>
              </w:r>
            </w:p>
          </w:sdtContent>
        </w:sdt>
      </w:tc>
    </w:tr>
  </w:tbl>
  <w:p w:rsidR="007F0EEB" w:rsidRDefault="007F0E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3A1" w:rsidRDefault="008363A1" w:rsidP="00177855">
      <w:pPr>
        <w:spacing w:after="0" w:line="240" w:lineRule="auto"/>
      </w:pPr>
      <w:r>
        <w:separator/>
      </w:r>
    </w:p>
  </w:footnote>
  <w:footnote w:type="continuationSeparator" w:id="1">
    <w:p w:rsidR="008363A1" w:rsidRDefault="008363A1" w:rsidP="00177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EEB" w:rsidRDefault="007F0EEB">
    <w:pPr>
      <w:pStyle w:val="Header"/>
    </w:pPr>
    <w:r>
      <w:rPr>
        <w:noProof/>
        <w:lang w:eastAsia="en-US"/>
      </w:rPr>
      <w:drawing>
        <wp:inline distT="0" distB="0" distL="0" distR="0">
          <wp:extent cx="1466850" cy="648143"/>
          <wp:effectExtent l="19050" t="0" r="0" b="0"/>
          <wp:docPr id="3" name="Picture 3" descr="D:\Users\Mohandas\AppData\Local\Microsoft\Windows\Temporary Internet Files\Content.Outlook\O8ZW7CZ1\company-Logo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Mohandas\AppData\Local\Microsoft\Windows\Temporary Internet Files\Content.Outlook\O8ZW7CZ1\company-Logo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7325" cy="6483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0EEB" w:rsidRDefault="00937681">
    <w:pPr>
      <w:pStyle w:val="Header"/>
    </w:pPr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7" type="#_x0000_t32" style="position:absolute;margin-left:1.5pt;margin-top:2.95pt;width:464.25pt;height:1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" strokecolor="#365f91 [2404]" strokeweight="1.25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698"/>
      <w:gridCol w:w="1170"/>
      <w:gridCol w:w="990"/>
      <w:gridCol w:w="1260"/>
      <w:gridCol w:w="1458"/>
    </w:tblGrid>
    <w:tr w:rsidR="004D3CBD" w:rsidTr="00D0326A">
      <w:tc>
        <w:tcPr>
          <w:tcW w:w="4698" w:type="dxa"/>
        </w:tcPr>
        <w:p w:rsidR="004D3CBD" w:rsidRDefault="004D3CBD" w:rsidP="00D0326A">
          <w:r>
            <w:t>ICS/FMT/PP</w:t>
          </w:r>
        </w:p>
      </w:tc>
      <w:tc>
        <w:tcPr>
          <w:tcW w:w="1170" w:type="dxa"/>
        </w:tcPr>
        <w:p w:rsidR="004D3CBD" w:rsidRDefault="004D3CBD" w:rsidP="00D0326A">
          <w:r w:rsidRPr="006333BE">
            <w:t>Issue #</w:t>
          </w:r>
        </w:p>
      </w:tc>
      <w:tc>
        <w:tcPr>
          <w:tcW w:w="990" w:type="dxa"/>
        </w:tcPr>
        <w:p w:rsidR="004D3CBD" w:rsidRDefault="004D3CBD" w:rsidP="00D0326A">
          <w:r>
            <w:t>1.0</w:t>
          </w:r>
        </w:p>
      </w:tc>
      <w:tc>
        <w:tcPr>
          <w:tcW w:w="1260" w:type="dxa"/>
        </w:tcPr>
        <w:p w:rsidR="004D3CBD" w:rsidRDefault="004D3CBD" w:rsidP="00D0326A">
          <w:r w:rsidRPr="006333BE">
            <w:t xml:space="preserve">Issue </w:t>
          </w:r>
          <w:r>
            <w:t>Date</w:t>
          </w:r>
        </w:p>
      </w:tc>
      <w:tc>
        <w:tcPr>
          <w:tcW w:w="1458" w:type="dxa"/>
        </w:tcPr>
        <w:p w:rsidR="004D3CBD" w:rsidRDefault="004D3CBD" w:rsidP="00D0326A">
          <w:r w:rsidRPr="006333BE">
            <w:t>01-Nov-2017</w:t>
          </w:r>
        </w:p>
      </w:tc>
    </w:tr>
  </w:tbl>
  <w:p w:rsidR="004D3CBD" w:rsidRDefault="004D3C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7280"/>
    <w:multiLevelType w:val="hybridMultilevel"/>
    <w:tmpl w:val="EF308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F41CF7"/>
    <w:multiLevelType w:val="hybridMultilevel"/>
    <w:tmpl w:val="ACD4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E37FA"/>
    <w:multiLevelType w:val="hybridMultilevel"/>
    <w:tmpl w:val="06E86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C3A70"/>
    <w:multiLevelType w:val="hybridMultilevel"/>
    <w:tmpl w:val="2E9455B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1AF01CBE"/>
    <w:multiLevelType w:val="hybridMultilevel"/>
    <w:tmpl w:val="070E0FEE"/>
    <w:lvl w:ilvl="0" w:tplc="FEEAF6B4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1CEE1891"/>
    <w:multiLevelType w:val="hybridMultilevel"/>
    <w:tmpl w:val="49FCD056"/>
    <w:lvl w:ilvl="0" w:tplc="129A1F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0EB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4C6F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CAD4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FE5C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54D6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05E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C2A2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ACB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13C3A"/>
    <w:multiLevelType w:val="hybridMultilevel"/>
    <w:tmpl w:val="88FA5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F66B5F"/>
    <w:multiLevelType w:val="hybridMultilevel"/>
    <w:tmpl w:val="D6F06D1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7F47EA4"/>
    <w:multiLevelType w:val="hybridMultilevel"/>
    <w:tmpl w:val="7390CAC0"/>
    <w:lvl w:ilvl="0" w:tplc="DCB22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6C66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7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CA99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6E7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6C13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46DC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02F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6A4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443412"/>
    <w:multiLevelType w:val="hybridMultilevel"/>
    <w:tmpl w:val="BBDEB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662428"/>
    <w:multiLevelType w:val="hybridMultilevel"/>
    <w:tmpl w:val="8A205084"/>
    <w:lvl w:ilvl="0" w:tplc="5596F0D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390529FB"/>
    <w:multiLevelType w:val="hybridMultilevel"/>
    <w:tmpl w:val="6A863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311476"/>
    <w:multiLevelType w:val="hybridMultilevel"/>
    <w:tmpl w:val="4AD8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400699"/>
    <w:multiLevelType w:val="hybridMultilevel"/>
    <w:tmpl w:val="31282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1E5BEB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9380E77"/>
    <w:multiLevelType w:val="hybridMultilevel"/>
    <w:tmpl w:val="DA462CC6"/>
    <w:lvl w:ilvl="0" w:tplc="DCE2497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>
    <w:nsid w:val="5AFD6427"/>
    <w:multiLevelType w:val="hybridMultilevel"/>
    <w:tmpl w:val="CD0AB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781613"/>
    <w:multiLevelType w:val="multilevel"/>
    <w:tmpl w:val="3054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5C2EF5"/>
    <w:multiLevelType w:val="hybridMultilevel"/>
    <w:tmpl w:val="53009A36"/>
    <w:lvl w:ilvl="0" w:tplc="8416C9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EB35C">
      <w:start w:val="107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F0C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8443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0EB2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4EE2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2B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5092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246F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544605"/>
    <w:multiLevelType w:val="hybridMultilevel"/>
    <w:tmpl w:val="0D164D36"/>
    <w:lvl w:ilvl="0" w:tplc="D5804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FE54B2"/>
    <w:multiLevelType w:val="hybridMultilevel"/>
    <w:tmpl w:val="8A205084"/>
    <w:lvl w:ilvl="0" w:tplc="5596F0D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>
    <w:nsid w:val="698025C6"/>
    <w:multiLevelType w:val="hybridMultilevel"/>
    <w:tmpl w:val="933E5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23367E1"/>
    <w:multiLevelType w:val="hybridMultilevel"/>
    <w:tmpl w:val="8A205084"/>
    <w:lvl w:ilvl="0" w:tplc="5596F0D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72544957"/>
    <w:multiLevelType w:val="hybridMultilevel"/>
    <w:tmpl w:val="82F453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>
    <w:nsid w:val="74117569"/>
    <w:multiLevelType w:val="hybridMultilevel"/>
    <w:tmpl w:val="2B6A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45A92"/>
    <w:multiLevelType w:val="hybridMultilevel"/>
    <w:tmpl w:val="BF3E2C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7FB50D99"/>
    <w:multiLevelType w:val="hybridMultilevel"/>
    <w:tmpl w:val="C9FC490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1"/>
  </w:num>
  <w:num w:numId="5">
    <w:abstractNumId w:val="0"/>
  </w:num>
  <w:num w:numId="6">
    <w:abstractNumId w:val="26"/>
  </w:num>
  <w:num w:numId="7">
    <w:abstractNumId w:val="13"/>
  </w:num>
  <w:num w:numId="8">
    <w:abstractNumId w:val="16"/>
  </w:num>
  <w:num w:numId="9">
    <w:abstractNumId w:val="6"/>
  </w:num>
  <w:num w:numId="10">
    <w:abstractNumId w:val="21"/>
  </w:num>
  <w:num w:numId="11">
    <w:abstractNumId w:val="9"/>
  </w:num>
  <w:num w:numId="12">
    <w:abstractNumId w:val="7"/>
  </w:num>
  <w:num w:numId="13">
    <w:abstractNumId w:val="3"/>
  </w:num>
  <w:num w:numId="14">
    <w:abstractNumId w:val="24"/>
  </w:num>
  <w:num w:numId="15">
    <w:abstractNumId w:val="12"/>
  </w:num>
  <w:num w:numId="16">
    <w:abstractNumId w:val="5"/>
  </w:num>
  <w:num w:numId="17">
    <w:abstractNumId w:val="1"/>
  </w:num>
  <w:num w:numId="18">
    <w:abstractNumId w:val="8"/>
  </w:num>
  <w:num w:numId="19">
    <w:abstractNumId w:val="4"/>
  </w:num>
  <w:num w:numId="20">
    <w:abstractNumId w:val="19"/>
  </w:num>
  <w:num w:numId="21">
    <w:abstractNumId w:val="25"/>
  </w:num>
  <w:num w:numId="22">
    <w:abstractNumId w:val="20"/>
  </w:num>
  <w:num w:numId="23">
    <w:abstractNumId w:val="22"/>
  </w:num>
  <w:num w:numId="24">
    <w:abstractNumId w:val="10"/>
  </w:num>
  <w:num w:numId="25">
    <w:abstractNumId w:val="17"/>
  </w:num>
  <w:num w:numId="26">
    <w:abstractNumId w:val="23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A32A0"/>
    <w:rsid w:val="0000195F"/>
    <w:rsid w:val="000115F4"/>
    <w:rsid w:val="00014D43"/>
    <w:rsid w:val="00016D05"/>
    <w:rsid w:val="00021794"/>
    <w:rsid w:val="00022B9D"/>
    <w:rsid w:val="00022C45"/>
    <w:rsid w:val="0002463F"/>
    <w:rsid w:val="00030B80"/>
    <w:rsid w:val="000319AC"/>
    <w:rsid w:val="00033D6B"/>
    <w:rsid w:val="0003569C"/>
    <w:rsid w:val="00036C3D"/>
    <w:rsid w:val="0004059C"/>
    <w:rsid w:val="00040689"/>
    <w:rsid w:val="00043892"/>
    <w:rsid w:val="00047C35"/>
    <w:rsid w:val="00052DB1"/>
    <w:rsid w:val="00054658"/>
    <w:rsid w:val="00054915"/>
    <w:rsid w:val="0005552F"/>
    <w:rsid w:val="000648A4"/>
    <w:rsid w:val="00067FE6"/>
    <w:rsid w:val="00070DD4"/>
    <w:rsid w:val="0007107F"/>
    <w:rsid w:val="00073070"/>
    <w:rsid w:val="00076A39"/>
    <w:rsid w:val="00091C7A"/>
    <w:rsid w:val="00093062"/>
    <w:rsid w:val="0009763A"/>
    <w:rsid w:val="000A10DB"/>
    <w:rsid w:val="000A3438"/>
    <w:rsid w:val="000A723A"/>
    <w:rsid w:val="000B4ED0"/>
    <w:rsid w:val="000C2E37"/>
    <w:rsid w:val="000C438B"/>
    <w:rsid w:val="000D012B"/>
    <w:rsid w:val="000D0611"/>
    <w:rsid w:val="000D728F"/>
    <w:rsid w:val="000E1F77"/>
    <w:rsid w:val="000E3A3C"/>
    <w:rsid w:val="000E3B0A"/>
    <w:rsid w:val="000E63E2"/>
    <w:rsid w:val="000E7CB4"/>
    <w:rsid w:val="000F4C16"/>
    <w:rsid w:val="000F4CF9"/>
    <w:rsid w:val="000F67B7"/>
    <w:rsid w:val="000F74CE"/>
    <w:rsid w:val="00103C47"/>
    <w:rsid w:val="00103CA4"/>
    <w:rsid w:val="0010573E"/>
    <w:rsid w:val="001068DE"/>
    <w:rsid w:val="00113046"/>
    <w:rsid w:val="00115533"/>
    <w:rsid w:val="00116DD2"/>
    <w:rsid w:val="00120E77"/>
    <w:rsid w:val="00133708"/>
    <w:rsid w:val="001345CB"/>
    <w:rsid w:val="00135D22"/>
    <w:rsid w:val="0013612D"/>
    <w:rsid w:val="00141064"/>
    <w:rsid w:val="00141123"/>
    <w:rsid w:val="00151415"/>
    <w:rsid w:val="00151469"/>
    <w:rsid w:val="001514E8"/>
    <w:rsid w:val="00162091"/>
    <w:rsid w:val="00163E45"/>
    <w:rsid w:val="00165A61"/>
    <w:rsid w:val="001676B9"/>
    <w:rsid w:val="00170DF1"/>
    <w:rsid w:val="0017420D"/>
    <w:rsid w:val="001751CF"/>
    <w:rsid w:val="0017610E"/>
    <w:rsid w:val="0017764F"/>
    <w:rsid w:val="00177855"/>
    <w:rsid w:val="00187860"/>
    <w:rsid w:val="00190AA8"/>
    <w:rsid w:val="00197721"/>
    <w:rsid w:val="001A62B9"/>
    <w:rsid w:val="001B6643"/>
    <w:rsid w:val="001B6734"/>
    <w:rsid w:val="001B6BF0"/>
    <w:rsid w:val="001B783E"/>
    <w:rsid w:val="001C04AE"/>
    <w:rsid w:val="001C1C03"/>
    <w:rsid w:val="001C2562"/>
    <w:rsid w:val="001D35EA"/>
    <w:rsid w:val="001D3F4B"/>
    <w:rsid w:val="001D5C64"/>
    <w:rsid w:val="001D61E6"/>
    <w:rsid w:val="001D6DCA"/>
    <w:rsid w:val="001F0C3D"/>
    <w:rsid w:val="001F1715"/>
    <w:rsid w:val="001F37C5"/>
    <w:rsid w:val="0020563C"/>
    <w:rsid w:val="00214770"/>
    <w:rsid w:val="002206C7"/>
    <w:rsid w:val="002226BA"/>
    <w:rsid w:val="002245B6"/>
    <w:rsid w:val="00224C74"/>
    <w:rsid w:val="00234ECE"/>
    <w:rsid w:val="00236023"/>
    <w:rsid w:val="00240BC4"/>
    <w:rsid w:val="00241495"/>
    <w:rsid w:val="002425E9"/>
    <w:rsid w:val="002528C7"/>
    <w:rsid w:val="00257AA0"/>
    <w:rsid w:val="00262DFE"/>
    <w:rsid w:val="00263DC3"/>
    <w:rsid w:val="00264BE3"/>
    <w:rsid w:val="0026667E"/>
    <w:rsid w:val="00267122"/>
    <w:rsid w:val="00270295"/>
    <w:rsid w:val="002731CC"/>
    <w:rsid w:val="00274DB4"/>
    <w:rsid w:val="00286390"/>
    <w:rsid w:val="002914D5"/>
    <w:rsid w:val="00293836"/>
    <w:rsid w:val="002946AF"/>
    <w:rsid w:val="00295F1E"/>
    <w:rsid w:val="0029662E"/>
    <w:rsid w:val="002A18F0"/>
    <w:rsid w:val="002A5089"/>
    <w:rsid w:val="002A705A"/>
    <w:rsid w:val="002A7BD3"/>
    <w:rsid w:val="002B0DF4"/>
    <w:rsid w:val="002B4876"/>
    <w:rsid w:val="002B7D14"/>
    <w:rsid w:val="002C0EE0"/>
    <w:rsid w:val="002C1907"/>
    <w:rsid w:val="002C2EA0"/>
    <w:rsid w:val="002C35ED"/>
    <w:rsid w:val="002C36FD"/>
    <w:rsid w:val="002C614A"/>
    <w:rsid w:val="002C6B93"/>
    <w:rsid w:val="002D28D4"/>
    <w:rsid w:val="002D5ED0"/>
    <w:rsid w:val="002E3456"/>
    <w:rsid w:val="002E3A3F"/>
    <w:rsid w:val="002F1B4E"/>
    <w:rsid w:val="002F42E5"/>
    <w:rsid w:val="002F7C9D"/>
    <w:rsid w:val="0030033C"/>
    <w:rsid w:val="00300415"/>
    <w:rsid w:val="00310A92"/>
    <w:rsid w:val="00314C62"/>
    <w:rsid w:val="00320CEF"/>
    <w:rsid w:val="003218B0"/>
    <w:rsid w:val="003263E3"/>
    <w:rsid w:val="00334697"/>
    <w:rsid w:val="003371FE"/>
    <w:rsid w:val="00337584"/>
    <w:rsid w:val="00345D58"/>
    <w:rsid w:val="0035009F"/>
    <w:rsid w:val="0035209A"/>
    <w:rsid w:val="00352F99"/>
    <w:rsid w:val="0035459E"/>
    <w:rsid w:val="003558A2"/>
    <w:rsid w:val="003603C9"/>
    <w:rsid w:val="00360DD2"/>
    <w:rsid w:val="00363A92"/>
    <w:rsid w:val="00364129"/>
    <w:rsid w:val="00365C45"/>
    <w:rsid w:val="00370C8C"/>
    <w:rsid w:val="0037282C"/>
    <w:rsid w:val="00372D11"/>
    <w:rsid w:val="00372F8B"/>
    <w:rsid w:val="003744CA"/>
    <w:rsid w:val="0037491E"/>
    <w:rsid w:val="00391F1C"/>
    <w:rsid w:val="0039388B"/>
    <w:rsid w:val="003973B7"/>
    <w:rsid w:val="003A0939"/>
    <w:rsid w:val="003A6E82"/>
    <w:rsid w:val="003B1A85"/>
    <w:rsid w:val="003B4904"/>
    <w:rsid w:val="003B4F7E"/>
    <w:rsid w:val="003B63D4"/>
    <w:rsid w:val="003C4039"/>
    <w:rsid w:val="003C5987"/>
    <w:rsid w:val="003C59F5"/>
    <w:rsid w:val="003C66BA"/>
    <w:rsid w:val="003C6AE4"/>
    <w:rsid w:val="003D0F43"/>
    <w:rsid w:val="003D3C60"/>
    <w:rsid w:val="003D78FB"/>
    <w:rsid w:val="003D7BD6"/>
    <w:rsid w:val="003D7E20"/>
    <w:rsid w:val="003E0290"/>
    <w:rsid w:val="003E11D0"/>
    <w:rsid w:val="003E3ABE"/>
    <w:rsid w:val="003F066E"/>
    <w:rsid w:val="003F079A"/>
    <w:rsid w:val="003F17CF"/>
    <w:rsid w:val="003F1F14"/>
    <w:rsid w:val="003F3330"/>
    <w:rsid w:val="003F5B40"/>
    <w:rsid w:val="003F69A2"/>
    <w:rsid w:val="0040790A"/>
    <w:rsid w:val="00407E79"/>
    <w:rsid w:val="004108B3"/>
    <w:rsid w:val="004149B4"/>
    <w:rsid w:val="00414D4C"/>
    <w:rsid w:val="004232C9"/>
    <w:rsid w:val="004241E7"/>
    <w:rsid w:val="00425EDB"/>
    <w:rsid w:val="00425F45"/>
    <w:rsid w:val="00427B83"/>
    <w:rsid w:val="0043145D"/>
    <w:rsid w:val="00432AF7"/>
    <w:rsid w:val="0043753A"/>
    <w:rsid w:val="0044057F"/>
    <w:rsid w:val="0044122C"/>
    <w:rsid w:val="00443B80"/>
    <w:rsid w:val="004451A8"/>
    <w:rsid w:val="00445CE7"/>
    <w:rsid w:val="00453160"/>
    <w:rsid w:val="004565E3"/>
    <w:rsid w:val="00462469"/>
    <w:rsid w:val="00470F51"/>
    <w:rsid w:val="00481DFE"/>
    <w:rsid w:val="0048379E"/>
    <w:rsid w:val="00493D92"/>
    <w:rsid w:val="00497AEF"/>
    <w:rsid w:val="004A0EDC"/>
    <w:rsid w:val="004A35E8"/>
    <w:rsid w:val="004A4EED"/>
    <w:rsid w:val="004A6058"/>
    <w:rsid w:val="004B4869"/>
    <w:rsid w:val="004B4B37"/>
    <w:rsid w:val="004C180A"/>
    <w:rsid w:val="004C7C5B"/>
    <w:rsid w:val="004D0C4C"/>
    <w:rsid w:val="004D209A"/>
    <w:rsid w:val="004D3509"/>
    <w:rsid w:val="004D3CBD"/>
    <w:rsid w:val="004D56EE"/>
    <w:rsid w:val="004E3646"/>
    <w:rsid w:val="004F0590"/>
    <w:rsid w:val="004F2800"/>
    <w:rsid w:val="004F3C43"/>
    <w:rsid w:val="004F756F"/>
    <w:rsid w:val="005002D9"/>
    <w:rsid w:val="0050503B"/>
    <w:rsid w:val="00505549"/>
    <w:rsid w:val="00512486"/>
    <w:rsid w:val="00513AA1"/>
    <w:rsid w:val="00524C9A"/>
    <w:rsid w:val="00526417"/>
    <w:rsid w:val="00527ECE"/>
    <w:rsid w:val="0053170D"/>
    <w:rsid w:val="00535747"/>
    <w:rsid w:val="0053710A"/>
    <w:rsid w:val="00537648"/>
    <w:rsid w:val="005405FD"/>
    <w:rsid w:val="0054078E"/>
    <w:rsid w:val="00541F01"/>
    <w:rsid w:val="005438F1"/>
    <w:rsid w:val="00544705"/>
    <w:rsid w:val="00547035"/>
    <w:rsid w:val="00551D69"/>
    <w:rsid w:val="005524B1"/>
    <w:rsid w:val="00554C73"/>
    <w:rsid w:val="00556604"/>
    <w:rsid w:val="0056088B"/>
    <w:rsid w:val="00561535"/>
    <w:rsid w:val="00562DCF"/>
    <w:rsid w:val="00567842"/>
    <w:rsid w:val="005709BE"/>
    <w:rsid w:val="00572C13"/>
    <w:rsid w:val="00580015"/>
    <w:rsid w:val="00580E4A"/>
    <w:rsid w:val="00584ABB"/>
    <w:rsid w:val="00586B66"/>
    <w:rsid w:val="00595D82"/>
    <w:rsid w:val="005A5646"/>
    <w:rsid w:val="005A5C09"/>
    <w:rsid w:val="005B1694"/>
    <w:rsid w:val="005B17CB"/>
    <w:rsid w:val="005B1E83"/>
    <w:rsid w:val="005B22F7"/>
    <w:rsid w:val="005B37F1"/>
    <w:rsid w:val="005B5E84"/>
    <w:rsid w:val="005B62E2"/>
    <w:rsid w:val="005C3679"/>
    <w:rsid w:val="005C5081"/>
    <w:rsid w:val="005C5AB4"/>
    <w:rsid w:val="005D0797"/>
    <w:rsid w:val="005D26D4"/>
    <w:rsid w:val="005D2DC7"/>
    <w:rsid w:val="005D6033"/>
    <w:rsid w:val="005D6BE7"/>
    <w:rsid w:val="005D6EC4"/>
    <w:rsid w:val="005E5DA3"/>
    <w:rsid w:val="005E6CB4"/>
    <w:rsid w:val="005F4A04"/>
    <w:rsid w:val="006023A8"/>
    <w:rsid w:val="00602644"/>
    <w:rsid w:val="00603F65"/>
    <w:rsid w:val="0060467A"/>
    <w:rsid w:val="00605598"/>
    <w:rsid w:val="006055FC"/>
    <w:rsid w:val="00611252"/>
    <w:rsid w:val="0061477E"/>
    <w:rsid w:val="00616009"/>
    <w:rsid w:val="00616B8E"/>
    <w:rsid w:val="006202B6"/>
    <w:rsid w:val="0062146D"/>
    <w:rsid w:val="00621DDC"/>
    <w:rsid w:val="00623D50"/>
    <w:rsid w:val="006248D3"/>
    <w:rsid w:val="00631C5A"/>
    <w:rsid w:val="006353AE"/>
    <w:rsid w:val="00635927"/>
    <w:rsid w:val="0063718E"/>
    <w:rsid w:val="0064275C"/>
    <w:rsid w:val="00646F2F"/>
    <w:rsid w:val="0065178B"/>
    <w:rsid w:val="0065236C"/>
    <w:rsid w:val="006527EB"/>
    <w:rsid w:val="0065322D"/>
    <w:rsid w:val="00653684"/>
    <w:rsid w:val="0065772C"/>
    <w:rsid w:val="0066202B"/>
    <w:rsid w:val="00662E87"/>
    <w:rsid w:val="0066697E"/>
    <w:rsid w:val="00677911"/>
    <w:rsid w:val="006836CE"/>
    <w:rsid w:val="00686866"/>
    <w:rsid w:val="00691718"/>
    <w:rsid w:val="00695F98"/>
    <w:rsid w:val="00697126"/>
    <w:rsid w:val="006977E2"/>
    <w:rsid w:val="006A0ADE"/>
    <w:rsid w:val="006B56BF"/>
    <w:rsid w:val="006C024A"/>
    <w:rsid w:val="006C5CED"/>
    <w:rsid w:val="006C7338"/>
    <w:rsid w:val="006C7B23"/>
    <w:rsid w:val="006D0FF7"/>
    <w:rsid w:val="006D67A2"/>
    <w:rsid w:val="006D703F"/>
    <w:rsid w:val="006E133F"/>
    <w:rsid w:val="006E208D"/>
    <w:rsid w:val="006E2431"/>
    <w:rsid w:val="006E3C34"/>
    <w:rsid w:val="006E47C9"/>
    <w:rsid w:val="006E6ADB"/>
    <w:rsid w:val="006E708B"/>
    <w:rsid w:val="006E7175"/>
    <w:rsid w:val="006F4A5B"/>
    <w:rsid w:val="0070382A"/>
    <w:rsid w:val="00705D5F"/>
    <w:rsid w:val="00720F18"/>
    <w:rsid w:val="0072410F"/>
    <w:rsid w:val="00725FF0"/>
    <w:rsid w:val="00735F18"/>
    <w:rsid w:val="00741B8C"/>
    <w:rsid w:val="007457E5"/>
    <w:rsid w:val="0075231A"/>
    <w:rsid w:val="00760CE7"/>
    <w:rsid w:val="00761448"/>
    <w:rsid w:val="00762E69"/>
    <w:rsid w:val="0076311C"/>
    <w:rsid w:val="00770D3B"/>
    <w:rsid w:val="007848DD"/>
    <w:rsid w:val="00790387"/>
    <w:rsid w:val="00790B6B"/>
    <w:rsid w:val="007925D7"/>
    <w:rsid w:val="007968B7"/>
    <w:rsid w:val="0079725A"/>
    <w:rsid w:val="00797823"/>
    <w:rsid w:val="007A2572"/>
    <w:rsid w:val="007A32A0"/>
    <w:rsid w:val="007A3DF0"/>
    <w:rsid w:val="007A4914"/>
    <w:rsid w:val="007A5CEC"/>
    <w:rsid w:val="007C0B83"/>
    <w:rsid w:val="007C4CB6"/>
    <w:rsid w:val="007C5009"/>
    <w:rsid w:val="007C669A"/>
    <w:rsid w:val="007D0117"/>
    <w:rsid w:val="007D59A2"/>
    <w:rsid w:val="007E0FE2"/>
    <w:rsid w:val="007E390A"/>
    <w:rsid w:val="007E3EDE"/>
    <w:rsid w:val="007E4557"/>
    <w:rsid w:val="007E6805"/>
    <w:rsid w:val="007F0932"/>
    <w:rsid w:val="007F0EEB"/>
    <w:rsid w:val="0080463C"/>
    <w:rsid w:val="00812D11"/>
    <w:rsid w:val="008153DC"/>
    <w:rsid w:val="00816298"/>
    <w:rsid w:val="00816FAE"/>
    <w:rsid w:val="00823A8B"/>
    <w:rsid w:val="00824313"/>
    <w:rsid w:val="00825475"/>
    <w:rsid w:val="00827D4A"/>
    <w:rsid w:val="00830A57"/>
    <w:rsid w:val="008329B2"/>
    <w:rsid w:val="008330F2"/>
    <w:rsid w:val="008363A1"/>
    <w:rsid w:val="008379FC"/>
    <w:rsid w:val="0084241E"/>
    <w:rsid w:val="00842536"/>
    <w:rsid w:val="0085001F"/>
    <w:rsid w:val="00866FA0"/>
    <w:rsid w:val="00872DEA"/>
    <w:rsid w:val="00874335"/>
    <w:rsid w:val="008748DE"/>
    <w:rsid w:val="00874F06"/>
    <w:rsid w:val="0087647F"/>
    <w:rsid w:val="008853F2"/>
    <w:rsid w:val="00885E57"/>
    <w:rsid w:val="00890718"/>
    <w:rsid w:val="00892622"/>
    <w:rsid w:val="008978BF"/>
    <w:rsid w:val="008A0ECE"/>
    <w:rsid w:val="008A0F9A"/>
    <w:rsid w:val="008A2431"/>
    <w:rsid w:val="008A5A9F"/>
    <w:rsid w:val="008A7B44"/>
    <w:rsid w:val="008B1148"/>
    <w:rsid w:val="008B6C1B"/>
    <w:rsid w:val="008B7256"/>
    <w:rsid w:val="008B76D8"/>
    <w:rsid w:val="008C3C57"/>
    <w:rsid w:val="008D0C89"/>
    <w:rsid w:val="008D3CAC"/>
    <w:rsid w:val="008D6B39"/>
    <w:rsid w:val="008D7F20"/>
    <w:rsid w:val="008E2B44"/>
    <w:rsid w:val="008E7B9C"/>
    <w:rsid w:val="008F11D3"/>
    <w:rsid w:val="008F236E"/>
    <w:rsid w:val="008F7B37"/>
    <w:rsid w:val="00901068"/>
    <w:rsid w:val="00901378"/>
    <w:rsid w:val="00903D7A"/>
    <w:rsid w:val="00904CDC"/>
    <w:rsid w:val="00913C98"/>
    <w:rsid w:val="00915430"/>
    <w:rsid w:val="00916A81"/>
    <w:rsid w:val="00917053"/>
    <w:rsid w:val="00931401"/>
    <w:rsid w:val="009332FC"/>
    <w:rsid w:val="00936D5B"/>
    <w:rsid w:val="00937681"/>
    <w:rsid w:val="00941565"/>
    <w:rsid w:val="00943967"/>
    <w:rsid w:val="00945281"/>
    <w:rsid w:val="00946B82"/>
    <w:rsid w:val="00951850"/>
    <w:rsid w:val="009538BE"/>
    <w:rsid w:val="00956372"/>
    <w:rsid w:val="00957815"/>
    <w:rsid w:val="00960BA7"/>
    <w:rsid w:val="009640FC"/>
    <w:rsid w:val="00964BBA"/>
    <w:rsid w:val="0096591D"/>
    <w:rsid w:val="00966B69"/>
    <w:rsid w:val="009741A5"/>
    <w:rsid w:val="00974AA9"/>
    <w:rsid w:val="00976FD0"/>
    <w:rsid w:val="00977C19"/>
    <w:rsid w:val="009810F3"/>
    <w:rsid w:val="009824CF"/>
    <w:rsid w:val="00983426"/>
    <w:rsid w:val="00983628"/>
    <w:rsid w:val="00983F61"/>
    <w:rsid w:val="00986E02"/>
    <w:rsid w:val="00994759"/>
    <w:rsid w:val="00994824"/>
    <w:rsid w:val="00997A4E"/>
    <w:rsid w:val="009A693D"/>
    <w:rsid w:val="009B028B"/>
    <w:rsid w:val="009B0B18"/>
    <w:rsid w:val="009B5752"/>
    <w:rsid w:val="009B5944"/>
    <w:rsid w:val="009C4F8E"/>
    <w:rsid w:val="009D0EBE"/>
    <w:rsid w:val="009D1880"/>
    <w:rsid w:val="009E1ADF"/>
    <w:rsid w:val="009E281E"/>
    <w:rsid w:val="009F6CB6"/>
    <w:rsid w:val="00A03B9A"/>
    <w:rsid w:val="00A04BE3"/>
    <w:rsid w:val="00A066D7"/>
    <w:rsid w:val="00A07F9E"/>
    <w:rsid w:val="00A125DB"/>
    <w:rsid w:val="00A128F3"/>
    <w:rsid w:val="00A158A2"/>
    <w:rsid w:val="00A17097"/>
    <w:rsid w:val="00A20177"/>
    <w:rsid w:val="00A2275F"/>
    <w:rsid w:val="00A24304"/>
    <w:rsid w:val="00A26DED"/>
    <w:rsid w:val="00A33A61"/>
    <w:rsid w:val="00A347A8"/>
    <w:rsid w:val="00A34D01"/>
    <w:rsid w:val="00A35D26"/>
    <w:rsid w:val="00A36201"/>
    <w:rsid w:val="00A36875"/>
    <w:rsid w:val="00A36C56"/>
    <w:rsid w:val="00A406BB"/>
    <w:rsid w:val="00A4079E"/>
    <w:rsid w:val="00A425A9"/>
    <w:rsid w:val="00A42EF8"/>
    <w:rsid w:val="00A52A80"/>
    <w:rsid w:val="00A5578D"/>
    <w:rsid w:val="00A57693"/>
    <w:rsid w:val="00A617E7"/>
    <w:rsid w:val="00A65552"/>
    <w:rsid w:val="00A65DE2"/>
    <w:rsid w:val="00A74C27"/>
    <w:rsid w:val="00A8537D"/>
    <w:rsid w:val="00A8608E"/>
    <w:rsid w:val="00A91532"/>
    <w:rsid w:val="00A915C3"/>
    <w:rsid w:val="00AA218C"/>
    <w:rsid w:val="00AA2A48"/>
    <w:rsid w:val="00AA2CDC"/>
    <w:rsid w:val="00AB00AE"/>
    <w:rsid w:val="00AB136F"/>
    <w:rsid w:val="00AB15E2"/>
    <w:rsid w:val="00AB39BE"/>
    <w:rsid w:val="00AC047F"/>
    <w:rsid w:val="00AC0705"/>
    <w:rsid w:val="00AC6015"/>
    <w:rsid w:val="00AC6857"/>
    <w:rsid w:val="00AC6F81"/>
    <w:rsid w:val="00AD194F"/>
    <w:rsid w:val="00AE0010"/>
    <w:rsid w:val="00AE2FD7"/>
    <w:rsid w:val="00AE323C"/>
    <w:rsid w:val="00AE3806"/>
    <w:rsid w:val="00AE7EA9"/>
    <w:rsid w:val="00AF0765"/>
    <w:rsid w:val="00AF07EF"/>
    <w:rsid w:val="00AF5083"/>
    <w:rsid w:val="00AF689D"/>
    <w:rsid w:val="00AF6F74"/>
    <w:rsid w:val="00AF7716"/>
    <w:rsid w:val="00B03743"/>
    <w:rsid w:val="00B041C7"/>
    <w:rsid w:val="00B07878"/>
    <w:rsid w:val="00B115BB"/>
    <w:rsid w:val="00B17E88"/>
    <w:rsid w:val="00B31273"/>
    <w:rsid w:val="00B31736"/>
    <w:rsid w:val="00B3251B"/>
    <w:rsid w:val="00B36866"/>
    <w:rsid w:val="00B44954"/>
    <w:rsid w:val="00B455EB"/>
    <w:rsid w:val="00B46471"/>
    <w:rsid w:val="00B477AD"/>
    <w:rsid w:val="00B47F01"/>
    <w:rsid w:val="00B50E06"/>
    <w:rsid w:val="00B5324B"/>
    <w:rsid w:val="00B545C1"/>
    <w:rsid w:val="00B60DF5"/>
    <w:rsid w:val="00B6156C"/>
    <w:rsid w:val="00B6227D"/>
    <w:rsid w:val="00B62FF0"/>
    <w:rsid w:val="00B71046"/>
    <w:rsid w:val="00B727D1"/>
    <w:rsid w:val="00B732E6"/>
    <w:rsid w:val="00B73C2A"/>
    <w:rsid w:val="00B7402B"/>
    <w:rsid w:val="00B77E90"/>
    <w:rsid w:val="00B808DD"/>
    <w:rsid w:val="00B809EE"/>
    <w:rsid w:val="00B81AF4"/>
    <w:rsid w:val="00B829E8"/>
    <w:rsid w:val="00B83FDE"/>
    <w:rsid w:val="00B9024F"/>
    <w:rsid w:val="00B90799"/>
    <w:rsid w:val="00B944E5"/>
    <w:rsid w:val="00B95104"/>
    <w:rsid w:val="00B95A8A"/>
    <w:rsid w:val="00BA039E"/>
    <w:rsid w:val="00BA04FC"/>
    <w:rsid w:val="00BA1176"/>
    <w:rsid w:val="00BA64F3"/>
    <w:rsid w:val="00BB0022"/>
    <w:rsid w:val="00BB5A51"/>
    <w:rsid w:val="00BB77C6"/>
    <w:rsid w:val="00BB79F9"/>
    <w:rsid w:val="00BD4302"/>
    <w:rsid w:val="00BD46B8"/>
    <w:rsid w:val="00BE2A0C"/>
    <w:rsid w:val="00BE475D"/>
    <w:rsid w:val="00BE6291"/>
    <w:rsid w:val="00BF363B"/>
    <w:rsid w:val="00C013AC"/>
    <w:rsid w:val="00C02C57"/>
    <w:rsid w:val="00C04D36"/>
    <w:rsid w:val="00C1189B"/>
    <w:rsid w:val="00C12B64"/>
    <w:rsid w:val="00C135D9"/>
    <w:rsid w:val="00C153BC"/>
    <w:rsid w:val="00C17DA9"/>
    <w:rsid w:val="00C24EA8"/>
    <w:rsid w:val="00C31854"/>
    <w:rsid w:val="00C32F30"/>
    <w:rsid w:val="00C34166"/>
    <w:rsid w:val="00C356C2"/>
    <w:rsid w:val="00C35ACD"/>
    <w:rsid w:val="00C418AE"/>
    <w:rsid w:val="00C44085"/>
    <w:rsid w:val="00C44DE4"/>
    <w:rsid w:val="00C46E52"/>
    <w:rsid w:val="00C612E5"/>
    <w:rsid w:val="00C63680"/>
    <w:rsid w:val="00C656F7"/>
    <w:rsid w:val="00C6654B"/>
    <w:rsid w:val="00C7273F"/>
    <w:rsid w:val="00C72BEE"/>
    <w:rsid w:val="00C73480"/>
    <w:rsid w:val="00C73876"/>
    <w:rsid w:val="00C73A3B"/>
    <w:rsid w:val="00C75DA1"/>
    <w:rsid w:val="00C77126"/>
    <w:rsid w:val="00C7746A"/>
    <w:rsid w:val="00C80CC8"/>
    <w:rsid w:val="00C83786"/>
    <w:rsid w:val="00C83AB0"/>
    <w:rsid w:val="00C90AEC"/>
    <w:rsid w:val="00C9297E"/>
    <w:rsid w:val="00C94D3E"/>
    <w:rsid w:val="00C954F5"/>
    <w:rsid w:val="00CA070E"/>
    <w:rsid w:val="00CA54E8"/>
    <w:rsid w:val="00CB3C9B"/>
    <w:rsid w:val="00CB56B0"/>
    <w:rsid w:val="00CB59BE"/>
    <w:rsid w:val="00CB7511"/>
    <w:rsid w:val="00CC0D07"/>
    <w:rsid w:val="00CC1057"/>
    <w:rsid w:val="00CC220A"/>
    <w:rsid w:val="00CC4624"/>
    <w:rsid w:val="00CC4809"/>
    <w:rsid w:val="00CC6749"/>
    <w:rsid w:val="00CD7E4B"/>
    <w:rsid w:val="00CE2017"/>
    <w:rsid w:val="00CE3209"/>
    <w:rsid w:val="00CE3650"/>
    <w:rsid w:val="00CE4828"/>
    <w:rsid w:val="00CE75FD"/>
    <w:rsid w:val="00CE7D85"/>
    <w:rsid w:val="00CF6BA0"/>
    <w:rsid w:val="00D00598"/>
    <w:rsid w:val="00D0071B"/>
    <w:rsid w:val="00D05EAC"/>
    <w:rsid w:val="00D05FB3"/>
    <w:rsid w:val="00D0727C"/>
    <w:rsid w:val="00D10120"/>
    <w:rsid w:val="00D14480"/>
    <w:rsid w:val="00D16986"/>
    <w:rsid w:val="00D2360A"/>
    <w:rsid w:val="00D24718"/>
    <w:rsid w:val="00D271F6"/>
    <w:rsid w:val="00D2777B"/>
    <w:rsid w:val="00D27AF0"/>
    <w:rsid w:val="00D31220"/>
    <w:rsid w:val="00D3226E"/>
    <w:rsid w:val="00D32B20"/>
    <w:rsid w:val="00D343C0"/>
    <w:rsid w:val="00D34B44"/>
    <w:rsid w:val="00D35A0C"/>
    <w:rsid w:val="00D40B94"/>
    <w:rsid w:val="00D41B7B"/>
    <w:rsid w:val="00D41C3F"/>
    <w:rsid w:val="00D4366B"/>
    <w:rsid w:val="00D4727D"/>
    <w:rsid w:val="00D511E3"/>
    <w:rsid w:val="00D520E6"/>
    <w:rsid w:val="00D53433"/>
    <w:rsid w:val="00D5510A"/>
    <w:rsid w:val="00D57323"/>
    <w:rsid w:val="00D60D96"/>
    <w:rsid w:val="00D62134"/>
    <w:rsid w:val="00D62A71"/>
    <w:rsid w:val="00D63CB6"/>
    <w:rsid w:val="00D64251"/>
    <w:rsid w:val="00D71E8E"/>
    <w:rsid w:val="00D80918"/>
    <w:rsid w:val="00D916EC"/>
    <w:rsid w:val="00D9273B"/>
    <w:rsid w:val="00D92EA6"/>
    <w:rsid w:val="00DB464C"/>
    <w:rsid w:val="00DB5DB6"/>
    <w:rsid w:val="00DC43FB"/>
    <w:rsid w:val="00DC454F"/>
    <w:rsid w:val="00DC695E"/>
    <w:rsid w:val="00DD49A2"/>
    <w:rsid w:val="00DD676E"/>
    <w:rsid w:val="00DE1282"/>
    <w:rsid w:val="00DE184A"/>
    <w:rsid w:val="00DE2624"/>
    <w:rsid w:val="00DE56E1"/>
    <w:rsid w:val="00DF01D6"/>
    <w:rsid w:val="00DF3C38"/>
    <w:rsid w:val="00DF3D61"/>
    <w:rsid w:val="00E001A3"/>
    <w:rsid w:val="00E030F5"/>
    <w:rsid w:val="00E06161"/>
    <w:rsid w:val="00E10B2D"/>
    <w:rsid w:val="00E12C0B"/>
    <w:rsid w:val="00E151C2"/>
    <w:rsid w:val="00E15336"/>
    <w:rsid w:val="00E204AB"/>
    <w:rsid w:val="00E208F0"/>
    <w:rsid w:val="00E231EF"/>
    <w:rsid w:val="00E23902"/>
    <w:rsid w:val="00E23AC9"/>
    <w:rsid w:val="00E24661"/>
    <w:rsid w:val="00E30167"/>
    <w:rsid w:val="00E31C15"/>
    <w:rsid w:val="00E32762"/>
    <w:rsid w:val="00E32B69"/>
    <w:rsid w:val="00E33D19"/>
    <w:rsid w:val="00E35630"/>
    <w:rsid w:val="00E4436B"/>
    <w:rsid w:val="00E47B1C"/>
    <w:rsid w:val="00E57CC1"/>
    <w:rsid w:val="00E63252"/>
    <w:rsid w:val="00E6379D"/>
    <w:rsid w:val="00E6521B"/>
    <w:rsid w:val="00E66DF0"/>
    <w:rsid w:val="00E6751D"/>
    <w:rsid w:val="00E7410C"/>
    <w:rsid w:val="00E769F2"/>
    <w:rsid w:val="00E801C0"/>
    <w:rsid w:val="00E828DC"/>
    <w:rsid w:val="00E83ACF"/>
    <w:rsid w:val="00E86D7B"/>
    <w:rsid w:val="00E90BD6"/>
    <w:rsid w:val="00E918EA"/>
    <w:rsid w:val="00EA4BA6"/>
    <w:rsid w:val="00EA6138"/>
    <w:rsid w:val="00EB2104"/>
    <w:rsid w:val="00EB6DAA"/>
    <w:rsid w:val="00EB7705"/>
    <w:rsid w:val="00EC0AE4"/>
    <w:rsid w:val="00EC2AB5"/>
    <w:rsid w:val="00EC41C5"/>
    <w:rsid w:val="00EC577A"/>
    <w:rsid w:val="00EC714B"/>
    <w:rsid w:val="00EE4A1D"/>
    <w:rsid w:val="00EE50FE"/>
    <w:rsid w:val="00EE5175"/>
    <w:rsid w:val="00EE79DC"/>
    <w:rsid w:val="00EF02A6"/>
    <w:rsid w:val="00EF1476"/>
    <w:rsid w:val="00EF2729"/>
    <w:rsid w:val="00F013FC"/>
    <w:rsid w:val="00F020DF"/>
    <w:rsid w:val="00F02CAB"/>
    <w:rsid w:val="00F05AA6"/>
    <w:rsid w:val="00F07796"/>
    <w:rsid w:val="00F22BB6"/>
    <w:rsid w:val="00F23C50"/>
    <w:rsid w:val="00F26A20"/>
    <w:rsid w:val="00F32C57"/>
    <w:rsid w:val="00F344BE"/>
    <w:rsid w:val="00F353AC"/>
    <w:rsid w:val="00F3785E"/>
    <w:rsid w:val="00F3796A"/>
    <w:rsid w:val="00F443C3"/>
    <w:rsid w:val="00F47B2A"/>
    <w:rsid w:val="00F52150"/>
    <w:rsid w:val="00F5476C"/>
    <w:rsid w:val="00F57EBF"/>
    <w:rsid w:val="00F6439A"/>
    <w:rsid w:val="00F74E4B"/>
    <w:rsid w:val="00F74FB8"/>
    <w:rsid w:val="00F757D0"/>
    <w:rsid w:val="00F75CE6"/>
    <w:rsid w:val="00F77D4F"/>
    <w:rsid w:val="00F81F6C"/>
    <w:rsid w:val="00F858EA"/>
    <w:rsid w:val="00F872F1"/>
    <w:rsid w:val="00F87D02"/>
    <w:rsid w:val="00F935A6"/>
    <w:rsid w:val="00F97C80"/>
    <w:rsid w:val="00FA1546"/>
    <w:rsid w:val="00FA4886"/>
    <w:rsid w:val="00FB0347"/>
    <w:rsid w:val="00FB1A0E"/>
    <w:rsid w:val="00FB4FD2"/>
    <w:rsid w:val="00FB54FB"/>
    <w:rsid w:val="00FC1FC7"/>
    <w:rsid w:val="00FC3520"/>
    <w:rsid w:val="00FC4BEA"/>
    <w:rsid w:val="00FD5E1E"/>
    <w:rsid w:val="00FD740C"/>
    <w:rsid w:val="00FE0514"/>
    <w:rsid w:val="00FE0768"/>
    <w:rsid w:val="00FE0E18"/>
    <w:rsid w:val="00FE6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E4A"/>
  </w:style>
  <w:style w:type="paragraph" w:styleId="Heading1">
    <w:name w:val="heading 1"/>
    <w:basedOn w:val="Normal"/>
    <w:next w:val="Normal"/>
    <w:link w:val="Heading1Char"/>
    <w:uiPriority w:val="9"/>
    <w:qFormat/>
    <w:rsid w:val="00B907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F243E" w:themeColor="tex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4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243E" w:themeColor="text2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24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243E" w:themeColor="tex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55"/>
  </w:style>
  <w:style w:type="paragraph" w:styleId="Footer">
    <w:name w:val="footer"/>
    <w:basedOn w:val="Normal"/>
    <w:link w:val="FooterChar"/>
    <w:uiPriority w:val="99"/>
    <w:unhideWhenUsed/>
    <w:rsid w:val="00177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55"/>
  </w:style>
  <w:style w:type="paragraph" w:styleId="BalloonText">
    <w:name w:val="Balloon Text"/>
    <w:basedOn w:val="Normal"/>
    <w:link w:val="BalloonTextChar"/>
    <w:uiPriority w:val="99"/>
    <w:semiHidden/>
    <w:unhideWhenUsed/>
    <w:rsid w:val="00177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36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362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836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0799"/>
    <w:rPr>
      <w:rFonts w:asciiTheme="majorHAnsi" w:eastAsiaTheme="majorEastAsia" w:hAnsiTheme="majorHAnsi" w:cstheme="majorBidi"/>
      <w:b/>
      <w:bCs/>
      <w:cap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241E"/>
    <w:rPr>
      <w:rFonts w:asciiTheme="majorHAnsi" w:eastAsiaTheme="majorEastAsia" w:hAnsiTheme="majorHAnsi" w:cstheme="majorBidi"/>
      <w:b/>
      <w:bCs/>
      <w:caps/>
      <w:color w:val="0F243E" w:themeColor="text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241E"/>
    <w:rPr>
      <w:rFonts w:asciiTheme="majorHAnsi" w:eastAsiaTheme="majorEastAsia" w:hAnsiTheme="majorHAnsi" w:cstheme="majorBidi"/>
      <w:b/>
      <w:bCs/>
      <w:color w:val="0F243E" w:themeColor="text2" w:themeShade="80"/>
    </w:rPr>
  </w:style>
  <w:style w:type="character" w:customStyle="1" w:styleId="Heading4Char">
    <w:name w:val="Heading 4 Char"/>
    <w:basedOn w:val="DefaultParagraphFont"/>
    <w:link w:val="Heading4"/>
    <w:uiPriority w:val="9"/>
    <w:rsid w:val="0084241E"/>
    <w:rPr>
      <w:rFonts w:asciiTheme="majorHAnsi" w:eastAsiaTheme="majorEastAsia" w:hAnsiTheme="majorHAnsi" w:cstheme="majorBidi"/>
      <w:b/>
      <w:bCs/>
      <w:i/>
      <w:iCs/>
      <w:color w:val="0F243E" w:themeColor="text2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F02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2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rsid w:val="00FD740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572"/>
    <w:pPr>
      <w:outlineLvl w:val="9"/>
    </w:pPr>
    <w:rPr>
      <w:caps w:val="0"/>
      <w:color w:val="365F91" w:themeColor="accent1" w:themeShade="BF"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A2572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A2572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A2572"/>
    <w:pPr>
      <w:spacing w:after="100"/>
      <w:ind w:left="440"/>
    </w:pPr>
    <w:rPr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7A2572"/>
    <w:pPr>
      <w:spacing w:after="100"/>
      <w:ind w:left="660"/>
    </w:pPr>
  </w:style>
  <w:style w:type="paragraph" w:styleId="ListParagraph">
    <w:name w:val="List Paragraph"/>
    <w:basedOn w:val="Normal"/>
    <w:link w:val="ListParagraphChar"/>
    <w:uiPriority w:val="34"/>
    <w:qFormat/>
    <w:rsid w:val="00D32B20"/>
    <w:pPr>
      <w:ind w:left="720"/>
      <w:contextualSpacing/>
    </w:pPr>
    <w:rPr>
      <w:rFonts w:ascii="Calibri" w:eastAsia="Calibri" w:hAnsi="Calibri"/>
      <w:color w:val="00000A"/>
      <w:lang w:eastAsia="en-US"/>
    </w:rPr>
  </w:style>
  <w:style w:type="character" w:customStyle="1" w:styleId="BodyTextChar">
    <w:name w:val="Body Text Char"/>
    <w:basedOn w:val="DefaultParagraphFont"/>
    <w:link w:val="BodyText"/>
    <w:qFormat/>
    <w:rsid w:val="00D32B20"/>
    <w:rPr>
      <w:rFonts w:ascii="Calibri" w:eastAsia="SimSun" w:hAnsi="Calibri" w:cs="Calibri"/>
      <w:lang w:eastAsia="ar-SA"/>
    </w:rPr>
  </w:style>
  <w:style w:type="paragraph" w:styleId="BodyText">
    <w:name w:val="Body Text"/>
    <w:basedOn w:val="Normal"/>
    <w:link w:val="BodyTextChar"/>
    <w:rsid w:val="00D32B20"/>
    <w:pPr>
      <w:suppressAutoHyphens/>
      <w:spacing w:after="120"/>
      <w:jc w:val="both"/>
    </w:pPr>
    <w:rPr>
      <w:rFonts w:ascii="Calibri" w:eastAsia="SimSun" w:hAnsi="Calibri" w:cs="Calibri"/>
      <w:lang w:eastAsia="ar-SA"/>
    </w:rPr>
  </w:style>
  <w:style w:type="character" w:customStyle="1" w:styleId="BodyTextChar1">
    <w:name w:val="Body Text Char1"/>
    <w:basedOn w:val="DefaultParagraphFont"/>
    <w:uiPriority w:val="99"/>
    <w:semiHidden/>
    <w:rsid w:val="00D32B20"/>
  </w:style>
  <w:style w:type="character" w:customStyle="1" w:styleId="ListParagraphChar">
    <w:name w:val="List Paragraph Char"/>
    <w:link w:val="ListParagraph"/>
    <w:uiPriority w:val="34"/>
    <w:rsid w:val="00D32B20"/>
    <w:rPr>
      <w:rFonts w:ascii="Calibri" w:eastAsia="Calibri" w:hAnsi="Calibri"/>
      <w:color w:val="00000A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32B20"/>
    <w:pPr>
      <w:spacing w:after="120" w:line="480" w:lineRule="auto"/>
      <w:ind w:left="360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32B20"/>
    <w:rPr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73B7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73B7"/>
    <w:rPr>
      <w:rFonts w:eastAsiaTheme="minorHAns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F1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4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47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232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C3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2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31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076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588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255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3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039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6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479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066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10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6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3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56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84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028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705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7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18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docosm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ndaspm\Desktop\ISO\formats\Project%20Plan%20Template_1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88E38897D2F4C099F2D7EA6B21D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BFB0F-1088-40F2-8518-BECDC8D9CC0D}"/>
      </w:docPartPr>
      <w:docPartBody>
        <w:p w:rsidR="00B5522F" w:rsidRDefault="00D92E60">
          <w:pPr>
            <w:pStyle w:val="988E38897D2F4C099F2D7EA6B21DB4F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9AF51FED65F437E9B7EB06930E06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C6D12-3EDC-4534-8C4D-A83C08F174C4}"/>
      </w:docPartPr>
      <w:docPartBody>
        <w:p w:rsidR="00B5522F" w:rsidRDefault="00D92E60">
          <w:pPr>
            <w:pStyle w:val="09AF51FED65F437E9B7EB06930E06CA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2E60"/>
    <w:rsid w:val="00B5522F"/>
    <w:rsid w:val="00D92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E38897D2F4C099F2D7EA6B21DB4F4">
    <w:name w:val="988E38897D2F4C099F2D7EA6B21DB4F4"/>
    <w:rsid w:val="00B5522F"/>
  </w:style>
  <w:style w:type="paragraph" w:customStyle="1" w:styleId="09AF51FED65F437E9B7EB06930E06CAF">
    <w:name w:val="09AF51FED65F437E9B7EB06930E06CAF"/>
    <w:rsid w:val="00B552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 Plan for &lt;Project Name&gt;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BB0728-D899-4894-B444-6D9563D3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Plan Template_1.0</Template>
  <TotalTime>1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</vt:lpstr>
    </vt:vector>
  </TitlesOfParts>
  <Company>INDOCOSMO SYSTEMS PVT.</Company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subject>Project Plan</dc:subject>
  <dc:creator>mohandaspm</dc:creator>
  <cp:lastModifiedBy>indocosmo</cp:lastModifiedBy>
  <cp:revision>2</cp:revision>
  <cp:lastPrinted>2017-10-28T10:06:00Z</cp:lastPrinted>
  <dcterms:created xsi:type="dcterms:W3CDTF">2020-07-04T17:25:00Z</dcterms:created>
  <dcterms:modified xsi:type="dcterms:W3CDTF">2020-07-04T17:25:00Z</dcterms:modified>
</cp:coreProperties>
</file>